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B79C" w14:textId="4BDCD5C0" w:rsidR="00816216" w:rsidRDefault="004936B7" w:rsidP="009D7CB3">
      <w:pPr>
        <w:pStyle w:val="Title"/>
        <w:pBdr>
          <w:bottom w:val="none" w:sz="0" w:space="0" w:color="auto"/>
        </w:pBdr>
        <w:spacing w:after="0"/>
        <w:jc w:val="center"/>
        <w:rPr>
          <w:sz w:val="40"/>
          <w:szCs w:val="40"/>
        </w:rPr>
      </w:pPr>
      <w:r w:rsidRPr="00CA1821">
        <w:rPr>
          <w:sz w:val="40"/>
          <w:szCs w:val="40"/>
        </w:rPr>
        <w:t>Zohaib Khan</w:t>
      </w:r>
    </w:p>
    <w:p w14:paraId="03F135E1" w14:textId="37F2B661" w:rsidR="00F0211F" w:rsidRPr="00F0211F" w:rsidRDefault="00F0211F" w:rsidP="00F0211F">
      <w:pPr>
        <w:pStyle w:val="Title"/>
        <w:pBdr>
          <w:bottom w:val="none" w:sz="0" w:space="0" w:color="auto"/>
        </w:pBdr>
        <w:spacing w:after="0" w:line="360" w:lineRule="auto"/>
        <w:jc w:val="center"/>
        <w:rPr>
          <w:sz w:val="26"/>
          <w:szCs w:val="26"/>
        </w:rPr>
      </w:pPr>
      <w:r w:rsidRPr="00F0211F">
        <w:rPr>
          <w:sz w:val="26"/>
          <w:szCs w:val="26"/>
        </w:rPr>
        <w:t xml:space="preserve">Software Engineer | </w:t>
      </w:r>
      <w:r>
        <w:rPr>
          <w:sz w:val="26"/>
          <w:szCs w:val="26"/>
        </w:rPr>
        <w:t>Full Stack Developer | Technology</w:t>
      </w:r>
    </w:p>
    <w:p w14:paraId="7DA4317E" w14:textId="00726F01" w:rsidR="00CB6455" w:rsidRDefault="004936B7" w:rsidP="00F0211F">
      <w:pPr>
        <w:spacing w:line="360" w:lineRule="auto"/>
        <w:jc w:val="center"/>
        <w:rPr>
          <w:sz w:val="18"/>
          <w:szCs w:val="18"/>
        </w:rPr>
      </w:pPr>
      <w:r w:rsidRPr="00CA1821">
        <w:rPr>
          <w:sz w:val="18"/>
          <w:szCs w:val="18"/>
        </w:rPr>
        <w:t>New York</w:t>
      </w:r>
      <w:r w:rsidR="00F0211F">
        <w:rPr>
          <w:sz w:val="18"/>
          <w:szCs w:val="18"/>
        </w:rPr>
        <w:t xml:space="preserve">, </w:t>
      </w:r>
      <w:proofErr w:type="gramStart"/>
      <w:r w:rsidR="00F0211F">
        <w:rPr>
          <w:sz w:val="18"/>
          <w:szCs w:val="18"/>
        </w:rPr>
        <w:t xml:space="preserve">NY </w:t>
      </w:r>
      <w:r w:rsidR="00141A4C" w:rsidRPr="00CA1821">
        <w:rPr>
          <w:sz w:val="18"/>
          <w:szCs w:val="18"/>
        </w:rPr>
        <w:t> |</w:t>
      </w:r>
      <w:proofErr w:type="gramEnd"/>
      <w:r w:rsidR="00F0211F">
        <w:rPr>
          <w:sz w:val="18"/>
          <w:szCs w:val="18"/>
        </w:rPr>
        <w:t xml:space="preserve"> </w:t>
      </w:r>
      <w:hyperlink r:id="rId8" w:history="1">
        <w:r w:rsidR="00CA1821" w:rsidRPr="002F7C06">
          <w:rPr>
            <w:rStyle w:val="Hyperlink"/>
            <w:sz w:val="18"/>
            <w:szCs w:val="18"/>
          </w:rPr>
          <w:t>zkhan14@fordham.edu</w:t>
        </w:r>
      </w:hyperlink>
      <w:r w:rsidR="00DF4FFC" w:rsidRPr="00CA1821">
        <w:rPr>
          <w:sz w:val="18"/>
          <w:szCs w:val="18"/>
        </w:rPr>
        <w:t xml:space="preserve"> </w:t>
      </w:r>
      <w:r w:rsidR="00F0211F">
        <w:rPr>
          <w:sz w:val="18"/>
          <w:szCs w:val="18"/>
        </w:rPr>
        <w:t>| 9</w:t>
      </w:r>
      <w:r w:rsidR="00F0211F" w:rsidRPr="00CA1821">
        <w:rPr>
          <w:sz w:val="18"/>
          <w:szCs w:val="18"/>
        </w:rPr>
        <w:t>17-439-0067 | </w:t>
      </w:r>
      <w:r w:rsidR="00DF4FFC" w:rsidRPr="00CA1821">
        <w:rPr>
          <w:sz w:val="18"/>
          <w:szCs w:val="18"/>
        </w:rPr>
        <w:t xml:space="preserve"> </w:t>
      </w:r>
      <w:r w:rsidR="00DF4FFC" w:rsidRPr="00F0211F">
        <w:rPr>
          <w:sz w:val="18"/>
          <w:szCs w:val="18"/>
        </w:rPr>
        <w:t>LinkedIn</w:t>
      </w:r>
      <w:r w:rsidR="00F0211F" w:rsidRPr="00F0211F">
        <w:rPr>
          <w:sz w:val="18"/>
          <w:szCs w:val="18"/>
        </w:rPr>
        <w:t xml:space="preserve">: </w:t>
      </w:r>
      <w:r w:rsidR="00CB6455" w:rsidRPr="00CB6455">
        <w:rPr>
          <w:sz w:val="18"/>
          <w:szCs w:val="18"/>
        </w:rPr>
        <w:t>zohaibkhan22</w:t>
      </w:r>
      <w:r w:rsidR="001A7FB1">
        <w:rPr>
          <w:sz w:val="18"/>
          <w:szCs w:val="18"/>
        </w:rPr>
        <w:t xml:space="preserve"> | </w:t>
      </w:r>
      <w:proofErr w:type="spellStart"/>
      <w:r w:rsidR="001A7FB1">
        <w:rPr>
          <w:sz w:val="18"/>
          <w:szCs w:val="18"/>
        </w:rPr>
        <w:t>Github</w:t>
      </w:r>
      <w:proofErr w:type="spellEnd"/>
      <w:r w:rsidR="001A7FB1">
        <w:rPr>
          <w:sz w:val="18"/>
          <w:szCs w:val="18"/>
        </w:rPr>
        <w:t>: zohaibk22</w:t>
      </w:r>
    </w:p>
    <w:p w14:paraId="3E2F8EAF" w14:textId="18681E73" w:rsidR="00CB6455" w:rsidRPr="00F0284C" w:rsidRDefault="00CB6455" w:rsidP="00F0284C">
      <w:pPr>
        <w:pStyle w:val="Heading1"/>
        <w:pBdr>
          <w:top w:val="single" w:sz="12" w:space="0" w:color="auto"/>
        </w:pBdr>
        <w:spacing w:before="160" w:after="0" w:line="276" w:lineRule="auto"/>
        <w:jc w:val="center"/>
      </w:pPr>
      <w:r>
        <w:t>Summary</w:t>
      </w:r>
    </w:p>
    <w:p w14:paraId="0E61C7F2" w14:textId="34368918" w:rsidR="00FE7257" w:rsidRPr="0071635D" w:rsidRDefault="00245377" w:rsidP="00245377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E7257" w:rsidRPr="0071635D">
        <w:rPr>
          <w:sz w:val="20"/>
          <w:szCs w:val="20"/>
        </w:rPr>
        <w:t xml:space="preserve">I am </w:t>
      </w:r>
      <w:r w:rsidR="001A7FB1">
        <w:rPr>
          <w:sz w:val="20"/>
          <w:szCs w:val="20"/>
        </w:rPr>
        <w:t>collaborative</w:t>
      </w:r>
      <w:r w:rsidR="00FE7257" w:rsidRPr="0071635D">
        <w:rPr>
          <w:sz w:val="20"/>
          <w:szCs w:val="20"/>
        </w:rPr>
        <w:t xml:space="preserve"> and results driven Software Engineer who</w:t>
      </w:r>
      <w:r w:rsidR="001A7FB1">
        <w:rPr>
          <w:sz w:val="20"/>
          <w:szCs w:val="20"/>
        </w:rPr>
        <w:t xml:space="preserve"> holds over five years of experience in</w:t>
      </w:r>
      <w:r w:rsidR="00FE7257" w:rsidRPr="0071635D">
        <w:rPr>
          <w:sz w:val="20"/>
          <w:szCs w:val="20"/>
        </w:rPr>
        <w:t xml:space="preserve"> </w:t>
      </w:r>
      <w:r w:rsidR="00FE7257">
        <w:rPr>
          <w:sz w:val="20"/>
          <w:szCs w:val="20"/>
        </w:rPr>
        <w:t xml:space="preserve">Software Development, </w:t>
      </w:r>
      <w:r w:rsidR="001A7FB1">
        <w:rPr>
          <w:sz w:val="20"/>
          <w:szCs w:val="20"/>
        </w:rPr>
        <w:t>Cybersecurity</w:t>
      </w:r>
      <w:r w:rsidR="00FE7257" w:rsidRPr="0071635D">
        <w:rPr>
          <w:sz w:val="20"/>
          <w:szCs w:val="20"/>
        </w:rPr>
        <w:t xml:space="preserve">, and </w:t>
      </w:r>
      <w:r w:rsidR="001A7FB1">
        <w:rPr>
          <w:sz w:val="20"/>
          <w:szCs w:val="20"/>
        </w:rPr>
        <w:t>IT</w:t>
      </w:r>
      <w:r w:rsidR="00FE7257">
        <w:rPr>
          <w:sz w:val="20"/>
          <w:szCs w:val="20"/>
        </w:rPr>
        <w:t xml:space="preserve">. </w:t>
      </w:r>
      <w:r w:rsidR="001A7FB1" w:rsidRPr="001A7FB1">
        <w:rPr>
          <w:sz w:val="20"/>
          <w:szCs w:val="20"/>
        </w:rPr>
        <w:t>I leverage my interdisciplinary training and experience in computer science and cybersecurity to develop cutting edge solutions to complex technology and business problems.</w:t>
      </w:r>
      <w:r w:rsidR="001A7FB1">
        <w:rPr>
          <w:sz w:val="20"/>
          <w:szCs w:val="20"/>
        </w:rPr>
        <w:t xml:space="preserve"> </w:t>
      </w:r>
      <w:r w:rsidR="001A7FB1" w:rsidRPr="001A7FB1">
        <w:rPr>
          <w:sz w:val="20"/>
          <w:szCs w:val="20"/>
        </w:rPr>
        <w:t>I utilize my perspective as both a user and a developer to build and deploy beautiful websites and applications that place user experience at the center of my approach</w:t>
      </w:r>
    </w:p>
    <w:p w14:paraId="060FFFA8" w14:textId="786CD4A7" w:rsidR="00C872F4" w:rsidRDefault="00C872F4" w:rsidP="00CB6455">
      <w:pPr>
        <w:pStyle w:val="Heading1"/>
        <w:pBdr>
          <w:top w:val="single" w:sz="12" w:space="0" w:color="auto"/>
        </w:pBdr>
        <w:spacing w:before="160" w:after="0" w:line="276" w:lineRule="auto"/>
        <w:jc w:val="center"/>
      </w:pPr>
      <w:r>
        <w:t>Technical Skills and Languages</w:t>
      </w:r>
    </w:p>
    <w:p w14:paraId="7737D207" w14:textId="09951537" w:rsidR="00362208" w:rsidRPr="00C872F4" w:rsidRDefault="00362208" w:rsidP="00C872F4">
      <w:pPr>
        <w:snapToGrid w:val="0"/>
        <w:contextualSpacing/>
        <w:rPr>
          <w:rFonts w:cs="Tahoma"/>
          <w:color w:val="000000" w:themeColor="text1"/>
          <w:sz w:val="18"/>
          <w:szCs w:val="18"/>
        </w:rPr>
      </w:pPr>
      <w:r w:rsidRPr="001A4AAB">
        <w:rPr>
          <w:rFonts w:cs="Tahoma"/>
          <w:b/>
          <w:bCs/>
          <w:color w:val="000000" w:themeColor="text1"/>
          <w:sz w:val="20"/>
          <w:szCs w:val="20"/>
        </w:rPr>
        <w:t>Skills:</w:t>
      </w:r>
      <w:r w:rsidRPr="001A4AAB">
        <w:rPr>
          <w:rFonts w:cs="Tahoma"/>
          <w:color w:val="000000" w:themeColor="text1"/>
          <w:sz w:val="20"/>
          <w:szCs w:val="20"/>
        </w:rPr>
        <w:t xml:space="preserve"> </w:t>
      </w:r>
      <w:r w:rsidR="00C872F4" w:rsidRPr="001A4AAB">
        <w:rPr>
          <w:rFonts w:cs="Tahoma"/>
          <w:color w:val="000000" w:themeColor="text1"/>
          <w:sz w:val="20"/>
          <w:szCs w:val="20"/>
        </w:rPr>
        <w:t>C++, HTML,</w:t>
      </w:r>
      <w:r w:rsidR="00B65CF6">
        <w:rPr>
          <w:rFonts w:cs="Tahoma"/>
          <w:color w:val="000000" w:themeColor="text1"/>
          <w:sz w:val="20"/>
          <w:szCs w:val="20"/>
        </w:rPr>
        <w:t xml:space="preserve"> </w:t>
      </w:r>
      <w:r w:rsidR="00B65CF6" w:rsidRPr="001A4AAB">
        <w:rPr>
          <w:rFonts w:cs="Tahoma"/>
          <w:color w:val="000000" w:themeColor="text1"/>
          <w:sz w:val="20"/>
          <w:szCs w:val="20"/>
        </w:rPr>
        <w:t>CSS</w:t>
      </w:r>
      <w:r w:rsidR="00B65CF6">
        <w:rPr>
          <w:rFonts w:cs="Tahoma"/>
          <w:color w:val="000000" w:themeColor="text1"/>
          <w:sz w:val="20"/>
          <w:szCs w:val="20"/>
        </w:rPr>
        <w:t xml:space="preserve">, </w:t>
      </w:r>
      <w:r w:rsidR="001A4AAB">
        <w:rPr>
          <w:rFonts w:cs="Tahoma"/>
          <w:color w:val="000000" w:themeColor="text1"/>
          <w:sz w:val="20"/>
          <w:szCs w:val="20"/>
        </w:rPr>
        <w:t xml:space="preserve"> React.js, React Hooks, JavaScript,</w:t>
      </w:r>
      <w:r w:rsidR="00B65CF6">
        <w:rPr>
          <w:rFonts w:cs="Tahoma"/>
          <w:color w:val="000000" w:themeColor="text1"/>
          <w:sz w:val="20"/>
          <w:szCs w:val="20"/>
        </w:rPr>
        <w:t xml:space="preserve"> Node.js, Express.js,  Ruby,</w:t>
      </w:r>
      <w:r w:rsidR="001A4AAB">
        <w:rPr>
          <w:rFonts w:cs="Tahoma"/>
          <w:color w:val="000000" w:themeColor="text1"/>
          <w:sz w:val="20"/>
          <w:szCs w:val="20"/>
        </w:rPr>
        <w:t xml:space="preserve"> </w:t>
      </w:r>
      <w:r w:rsidR="00B65CF6">
        <w:rPr>
          <w:rFonts w:cs="Tahoma"/>
          <w:color w:val="000000" w:themeColor="text1"/>
          <w:sz w:val="20"/>
          <w:szCs w:val="20"/>
        </w:rPr>
        <w:t>Ruby on Rails, Bootstrap, Storybook</w:t>
      </w:r>
      <w:r w:rsidR="00C872F4" w:rsidRPr="001A4AAB">
        <w:rPr>
          <w:rFonts w:cs="Tahoma"/>
          <w:color w:val="000000" w:themeColor="text1"/>
          <w:sz w:val="20"/>
          <w:szCs w:val="20"/>
        </w:rPr>
        <w:t>, Python</w:t>
      </w:r>
      <w:r w:rsidR="00B65CF6">
        <w:rPr>
          <w:rFonts w:cs="Tahoma"/>
          <w:color w:val="000000" w:themeColor="text1"/>
          <w:sz w:val="20"/>
          <w:szCs w:val="20"/>
        </w:rPr>
        <w:t xml:space="preserve"> (Intermediate)</w:t>
      </w:r>
      <w:r w:rsidR="00C872F4" w:rsidRPr="001A4AAB">
        <w:rPr>
          <w:rFonts w:cs="Tahoma"/>
          <w:color w:val="000000" w:themeColor="text1"/>
          <w:sz w:val="20"/>
          <w:szCs w:val="20"/>
        </w:rPr>
        <w:t xml:space="preserve">, WordPress, </w:t>
      </w:r>
      <w:r w:rsidR="00B65CF6">
        <w:rPr>
          <w:rFonts w:cs="Tahoma"/>
          <w:color w:val="000000" w:themeColor="text1"/>
          <w:sz w:val="20"/>
          <w:szCs w:val="20"/>
        </w:rPr>
        <w:t xml:space="preserve">Git, </w:t>
      </w:r>
      <w:proofErr w:type="spellStart"/>
      <w:r w:rsidR="00B65CF6">
        <w:rPr>
          <w:rFonts w:cs="Tahoma"/>
          <w:color w:val="000000" w:themeColor="text1"/>
          <w:sz w:val="20"/>
          <w:szCs w:val="20"/>
        </w:rPr>
        <w:t>Github</w:t>
      </w:r>
      <w:proofErr w:type="spellEnd"/>
      <w:r w:rsidR="00B65CF6">
        <w:rPr>
          <w:rFonts w:cs="Tahoma"/>
          <w:color w:val="000000" w:themeColor="text1"/>
          <w:sz w:val="20"/>
          <w:szCs w:val="20"/>
        </w:rPr>
        <w:t xml:space="preserve">, MongoDB, </w:t>
      </w:r>
      <w:proofErr w:type="spellStart"/>
      <w:r w:rsidR="00B65CF6">
        <w:rPr>
          <w:rFonts w:cs="Tahoma"/>
          <w:color w:val="000000" w:themeColor="text1"/>
          <w:sz w:val="20"/>
          <w:szCs w:val="20"/>
        </w:rPr>
        <w:t>PostreSQL</w:t>
      </w:r>
      <w:proofErr w:type="spellEnd"/>
      <w:r w:rsidR="00B65CF6">
        <w:rPr>
          <w:rFonts w:cs="Tahoma"/>
          <w:color w:val="000000" w:themeColor="text1"/>
          <w:sz w:val="20"/>
          <w:szCs w:val="20"/>
        </w:rPr>
        <w:t xml:space="preserve">, </w:t>
      </w:r>
      <w:r w:rsidR="00AA20A5">
        <w:rPr>
          <w:rFonts w:cs="Tahoma"/>
          <w:color w:val="000000" w:themeColor="text1"/>
          <w:sz w:val="20"/>
          <w:szCs w:val="20"/>
        </w:rPr>
        <w:t xml:space="preserve">MySQL, Heroku, </w:t>
      </w:r>
      <w:proofErr w:type="spellStart"/>
      <w:r w:rsidR="00AA20A5">
        <w:rPr>
          <w:rFonts w:cs="Tahoma"/>
          <w:color w:val="000000" w:themeColor="text1"/>
          <w:sz w:val="20"/>
          <w:szCs w:val="20"/>
        </w:rPr>
        <w:t>VSCode</w:t>
      </w:r>
      <w:proofErr w:type="spellEnd"/>
      <w:r w:rsidR="00AA20A5">
        <w:rPr>
          <w:rFonts w:cs="Tahoma"/>
          <w:color w:val="000000" w:themeColor="text1"/>
          <w:sz w:val="20"/>
          <w:szCs w:val="20"/>
        </w:rPr>
        <w:t xml:space="preserve">, </w:t>
      </w:r>
      <w:proofErr w:type="spellStart"/>
      <w:r w:rsidR="00AA20A5">
        <w:rPr>
          <w:rFonts w:cs="Tahoma"/>
          <w:color w:val="000000" w:themeColor="text1"/>
          <w:sz w:val="20"/>
          <w:szCs w:val="20"/>
        </w:rPr>
        <w:t>Zeplin</w:t>
      </w:r>
      <w:proofErr w:type="spellEnd"/>
      <w:r w:rsidR="00AA20A5">
        <w:rPr>
          <w:rFonts w:cs="Tahoma"/>
          <w:color w:val="000000" w:themeColor="text1"/>
          <w:sz w:val="20"/>
          <w:szCs w:val="20"/>
        </w:rPr>
        <w:t>, Trello, Whimsical,</w:t>
      </w:r>
      <w:r w:rsidR="00BE486C">
        <w:rPr>
          <w:rFonts w:cs="Tahoma"/>
          <w:color w:val="000000" w:themeColor="text1"/>
          <w:sz w:val="20"/>
          <w:szCs w:val="20"/>
        </w:rPr>
        <w:t xml:space="preserve"> Agile</w:t>
      </w:r>
      <w:r w:rsidR="001A7FB1">
        <w:rPr>
          <w:rFonts w:cs="Tahoma"/>
          <w:color w:val="000000" w:themeColor="text1"/>
          <w:sz w:val="20"/>
          <w:szCs w:val="20"/>
        </w:rPr>
        <w:t xml:space="preserve"> Methodology</w:t>
      </w:r>
      <w:r w:rsidR="00BE486C">
        <w:rPr>
          <w:rFonts w:cs="Tahoma"/>
          <w:color w:val="000000" w:themeColor="text1"/>
          <w:sz w:val="20"/>
          <w:szCs w:val="20"/>
        </w:rPr>
        <w:t>, RESTful API</w:t>
      </w:r>
      <w:r w:rsidR="00245377">
        <w:rPr>
          <w:rFonts w:cs="Tahoma"/>
          <w:color w:val="000000" w:themeColor="text1"/>
          <w:sz w:val="20"/>
          <w:szCs w:val="20"/>
        </w:rPr>
        <w:t>, Postman, JSON</w:t>
      </w:r>
      <w:r w:rsidR="001A7FB1">
        <w:rPr>
          <w:rFonts w:cs="Tahoma"/>
          <w:color w:val="000000" w:themeColor="text1"/>
          <w:sz w:val="20"/>
          <w:szCs w:val="20"/>
        </w:rPr>
        <w:t>,</w:t>
      </w:r>
      <w:r w:rsidR="00C872F4" w:rsidRPr="001A4AAB">
        <w:rPr>
          <w:rFonts w:cs="Tahoma"/>
          <w:color w:val="000000" w:themeColor="text1"/>
          <w:sz w:val="20"/>
          <w:szCs w:val="20"/>
        </w:rPr>
        <w:t xml:space="preserve"> UNIX, Kali Linux, </w:t>
      </w:r>
      <w:r w:rsidR="00394F72" w:rsidRPr="001A4AAB">
        <w:rPr>
          <w:rFonts w:cs="Tahoma"/>
          <w:color w:val="000000" w:themeColor="text1"/>
          <w:sz w:val="20"/>
          <w:szCs w:val="20"/>
        </w:rPr>
        <w:t>Social Engineering Toolkit</w:t>
      </w:r>
      <w:r w:rsidR="005E4E65" w:rsidRPr="001A4AAB">
        <w:rPr>
          <w:rFonts w:cs="Tahoma"/>
          <w:color w:val="000000" w:themeColor="text1"/>
          <w:sz w:val="20"/>
          <w:szCs w:val="20"/>
        </w:rPr>
        <w:t xml:space="preserve">, </w:t>
      </w:r>
      <w:r w:rsidR="00C872F4" w:rsidRPr="001A4AAB">
        <w:rPr>
          <w:rFonts w:cs="Tahoma"/>
          <w:color w:val="000000" w:themeColor="text1"/>
          <w:sz w:val="20"/>
          <w:szCs w:val="20"/>
        </w:rPr>
        <w:t xml:space="preserve">Metasploit, </w:t>
      </w:r>
      <w:r w:rsidR="005E4E65" w:rsidRPr="001A4AAB">
        <w:rPr>
          <w:rFonts w:cs="Tahoma"/>
          <w:color w:val="000000" w:themeColor="text1"/>
          <w:sz w:val="20"/>
          <w:szCs w:val="20"/>
        </w:rPr>
        <w:t xml:space="preserve">Burp Suite  </w:t>
      </w:r>
      <w:r w:rsidR="00C872F4" w:rsidRPr="001A4AAB">
        <w:rPr>
          <w:rFonts w:cs="Tahoma"/>
          <w:color w:val="000000" w:themeColor="text1"/>
          <w:sz w:val="20"/>
          <w:szCs w:val="20"/>
        </w:rPr>
        <w:t>SIEMs, Shodan, CrowdStrike, CISCO Umbrella, Wireshark, HI</w:t>
      </w:r>
      <w:r w:rsidR="003A3674" w:rsidRPr="001A4AAB">
        <w:rPr>
          <w:rFonts w:cs="Tahoma"/>
          <w:color w:val="000000" w:themeColor="text1"/>
          <w:sz w:val="20"/>
          <w:szCs w:val="20"/>
        </w:rPr>
        <w:t>PA</w:t>
      </w:r>
      <w:r w:rsidR="00C872F4" w:rsidRPr="001A4AAB">
        <w:rPr>
          <w:rFonts w:cs="Tahoma"/>
          <w:color w:val="000000" w:themeColor="text1"/>
          <w:sz w:val="20"/>
          <w:szCs w:val="20"/>
        </w:rPr>
        <w:t>A</w:t>
      </w:r>
      <w:r w:rsidRPr="001A4AAB">
        <w:rPr>
          <w:rFonts w:cs="Tahoma"/>
          <w:color w:val="000000" w:themeColor="text1"/>
          <w:sz w:val="20"/>
          <w:szCs w:val="20"/>
        </w:rPr>
        <w:t>, JIRA, Active Directory, NIST/CIS/ISO,</w:t>
      </w:r>
      <w:r w:rsidR="004F716D" w:rsidRPr="001A4AAB">
        <w:rPr>
          <w:rFonts w:cs="Tahoma"/>
          <w:color w:val="000000" w:themeColor="text1"/>
          <w:sz w:val="20"/>
          <w:szCs w:val="20"/>
        </w:rPr>
        <w:t xml:space="preserve"> </w:t>
      </w:r>
      <w:r w:rsidRPr="001A4AAB">
        <w:rPr>
          <w:rFonts w:cs="Tahoma"/>
          <w:color w:val="000000" w:themeColor="text1"/>
          <w:sz w:val="20"/>
          <w:szCs w:val="20"/>
        </w:rPr>
        <w:t xml:space="preserve"> </w:t>
      </w:r>
      <w:r w:rsidR="004F716D" w:rsidRPr="001A4AAB">
        <w:rPr>
          <w:rFonts w:cs="Tahoma"/>
          <w:color w:val="000000" w:themeColor="text1"/>
          <w:sz w:val="20"/>
          <w:szCs w:val="20"/>
        </w:rPr>
        <w:t>General Network Protocols</w:t>
      </w:r>
      <w:r w:rsidR="00B11111" w:rsidRPr="001A4AAB">
        <w:rPr>
          <w:rFonts w:cs="Tahoma"/>
          <w:color w:val="000000" w:themeColor="text1"/>
          <w:sz w:val="20"/>
          <w:szCs w:val="20"/>
        </w:rPr>
        <w:t>, Information Security Network Practices</w:t>
      </w:r>
      <w:r w:rsidR="004F716D" w:rsidRPr="001A4AAB">
        <w:rPr>
          <w:rFonts w:cs="Tahoma"/>
          <w:color w:val="000000" w:themeColor="text1"/>
          <w:sz w:val="20"/>
          <w:szCs w:val="20"/>
        </w:rPr>
        <w:t xml:space="preserve"> </w:t>
      </w:r>
      <w:r w:rsidRPr="001A4AAB">
        <w:rPr>
          <w:rFonts w:cs="Tahoma"/>
          <w:color w:val="000000" w:themeColor="text1"/>
          <w:sz w:val="20"/>
          <w:szCs w:val="20"/>
        </w:rPr>
        <w:t>|| Languages: Urdu,</w:t>
      </w:r>
    </w:p>
    <w:sdt>
      <w:sdtPr>
        <w:alias w:val="Experience:"/>
        <w:tag w:val="Experience:"/>
        <w:id w:val="171684534"/>
        <w:placeholder>
          <w:docPart w:val="CCBEA039446348ADA0BDEC42D81A66C3"/>
        </w:placeholder>
        <w:temporary/>
        <w:showingPlcHdr/>
        <w15:appearance w15:val="hidden"/>
      </w:sdtPr>
      <w:sdtEndPr/>
      <w:sdtContent>
        <w:p w14:paraId="12DB6468" w14:textId="6800BA66" w:rsidR="001D6104" w:rsidRDefault="001D6104" w:rsidP="00AE680C">
          <w:pPr>
            <w:pStyle w:val="Heading1"/>
            <w:pBdr>
              <w:top w:val="single" w:sz="12" w:space="1" w:color="auto"/>
            </w:pBdr>
            <w:spacing w:before="0" w:after="0"/>
            <w:jc w:val="center"/>
          </w:pPr>
          <w:r>
            <w:t>Experience</w:t>
          </w:r>
        </w:p>
      </w:sdtContent>
    </w:sdt>
    <w:p w14:paraId="74C90813" w14:textId="150330A4" w:rsidR="000878BF" w:rsidRPr="00A96BAF" w:rsidRDefault="000878BF" w:rsidP="000878BF">
      <w:pPr>
        <w:pStyle w:val="Heading2"/>
        <w:tabs>
          <w:tab w:val="left" w:pos="720"/>
        </w:tabs>
        <w:spacing w:after="0"/>
        <w:ind w:left="720" w:hanging="360"/>
        <w:rPr>
          <w:sz w:val="22"/>
          <w:szCs w:val="22"/>
        </w:rPr>
      </w:pPr>
      <w:r w:rsidRPr="00A96BAF">
        <w:rPr>
          <w:sz w:val="22"/>
          <w:szCs w:val="22"/>
        </w:rPr>
        <w:t xml:space="preserve">general assembly - Software engineering feLLOw    </w:t>
      </w:r>
      <w:r w:rsidR="003530F1" w:rsidRPr="00A96BAF">
        <w:rPr>
          <w:sz w:val="22"/>
          <w:szCs w:val="22"/>
        </w:rPr>
        <w:t xml:space="preserve">                  </w:t>
      </w:r>
      <w:r w:rsidRPr="00A96BAF">
        <w:rPr>
          <w:sz w:val="22"/>
          <w:szCs w:val="22"/>
        </w:rPr>
        <w:t>may 2020 – august  2020</w:t>
      </w:r>
    </w:p>
    <w:p w14:paraId="6871EAF7" w14:textId="14E87A22" w:rsidR="003530F1" w:rsidRPr="00A96BAF" w:rsidRDefault="000878BF" w:rsidP="003530F1">
      <w:pPr>
        <w:ind w:firstLine="360"/>
        <w:rPr>
          <w:i/>
          <w:iCs/>
          <w:sz w:val="20"/>
          <w:szCs w:val="20"/>
        </w:rPr>
      </w:pPr>
      <w:r w:rsidRPr="00A96BAF">
        <w:rPr>
          <w:sz w:val="20"/>
          <w:szCs w:val="20"/>
        </w:rPr>
        <w:t xml:space="preserve">New York, NY </w:t>
      </w:r>
      <w:r w:rsidRPr="00A96BAF">
        <w:rPr>
          <w:i/>
          <w:iCs/>
          <w:sz w:val="20"/>
          <w:szCs w:val="20"/>
        </w:rPr>
        <w:t xml:space="preserve">// </w:t>
      </w:r>
      <w:r w:rsidR="003530F1" w:rsidRPr="00A96BAF">
        <w:rPr>
          <w:i/>
          <w:iCs/>
          <w:sz w:val="20"/>
          <w:szCs w:val="20"/>
        </w:rPr>
        <w:t>Software Engineer</w:t>
      </w:r>
    </w:p>
    <w:p w14:paraId="15E36E54" w14:textId="308C48C5" w:rsidR="002930B5" w:rsidRPr="00A96BAF" w:rsidRDefault="002930B5" w:rsidP="003530F1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Buil</w:t>
      </w:r>
      <w:r w:rsidR="001A7FB1" w:rsidRPr="00A96BAF">
        <w:rPr>
          <w:sz w:val="18"/>
          <w:szCs w:val="18"/>
        </w:rPr>
        <w:t>t</w:t>
      </w:r>
      <w:r w:rsidRPr="00A96BAF">
        <w:rPr>
          <w:sz w:val="18"/>
          <w:szCs w:val="18"/>
        </w:rPr>
        <w:t xml:space="preserve"> and deployed full-stack apps utilizing React.js,</w:t>
      </w:r>
      <w:r w:rsidR="008C5A00">
        <w:rPr>
          <w:sz w:val="18"/>
          <w:szCs w:val="18"/>
        </w:rPr>
        <w:t xml:space="preserve"> Ruby, Ruby on Rails,</w:t>
      </w:r>
      <w:r w:rsidRPr="00A96BAF">
        <w:rPr>
          <w:sz w:val="18"/>
          <w:szCs w:val="18"/>
        </w:rPr>
        <w:t xml:space="preserve"> Express.js, HTML. CSS, Express.js.</w:t>
      </w:r>
    </w:p>
    <w:p w14:paraId="027E9AB1" w14:textId="1AB4342B" w:rsidR="00BF6942" w:rsidRPr="00A96BAF" w:rsidRDefault="004636B9" w:rsidP="00BF6942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 xml:space="preserve">Developed CRUD applications by creating and deploying APIs </w:t>
      </w:r>
      <w:r w:rsidR="00BF6942" w:rsidRPr="00A96BAF">
        <w:rPr>
          <w:sz w:val="18"/>
          <w:szCs w:val="18"/>
        </w:rPr>
        <w:t>with</w:t>
      </w:r>
      <w:r w:rsidRPr="00A96BAF">
        <w:rPr>
          <w:sz w:val="18"/>
          <w:szCs w:val="18"/>
        </w:rPr>
        <w:t xml:space="preserve"> the usage of JSON, MongoDB,</w:t>
      </w:r>
      <w:r w:rsidR="008C5A00">
        <w:rPr>
          <w:sz w:val="18"/>
          <w:szCs w:val="18"/>
        </w:rPr>
        <w:t xml:space="preserve"> PostgreSQL</w:t>
      </w:r>
      <w:r w:rsidRPr="00A96BAF">
        <w:rPr>
          <w:sz w:val="18"/>
          <w:szCs w:val="18"/>
        </w:rPr>
        <w:t xml:space="preserve"> and Postman</w:t>
      </w:r>
    </w:p>
    <w:p w14:paraId="0DA2BB97" w14:textId="1454E1F3" w:rsidR="000878BF" w:rsidRPr="00A96BAF" w:rsidRDefault="008F5CDD" w:rsidP="008F5CDD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Collaborated with a UX/UI team to implement the design and functionality of a CRUD application built with React. Utilized Git and GitHub for version control while working with fellow developers.</w:t>
      </w:r>
    </w:p>
    <w:p w14:paraId="0E2A0543" w14:textId="6E4FFCD0" w:rsidR="008C30B4" w:rsidRPr="00A96BAF" w:rsidRDefault="00EC63A0" w:rsidP="008C30B4">
      <w:pPr>
        <w:pStyle w:val="Heading2"/>
        <w:tabs>
          <w:tab w:val="left" w:pos="720"/>
        </w:tabs>
        <w:spacing w:after="0"/>
        <w:ind w:left="720" w:hanging="360"/>
        <w:rPr>
          <w:sz w:val="22"/>
          <w:szCs w:val="22"/>
        </w:rPr>
      </w:pPr>
      <w:r w:rsidRPr="00A96BAF">
        <w:rPr>
          <w:sz w:val="22"/>
          <w:szCs w:val="22"/>
        </w:rPr>
        <w:t>AbleTo – System engineer</w:t>
      </w:r>
      <w:r w:rsidRPr="00A96BAF">
        <w:rPr>
          <w:sz w:val="22"/>
          <w:szCs w:val="22"/>
        </w:rPr>
        <w:tab/>
      </w:r>
      <w:r w:rsidRPr="00A96BAF">
        <w:rPr>
          <w:sz w:val="22"/>
          <w:szCs w:val="22"/>
        </w:rPr>
        <w:tab/>
      </w:r>
      <w:r w:rsidRPr="00A96BAF">
        <w:rPr>
          <w:sz w:val="22"/>
          <w:szCs w:val="22"/>
        </w:rPr>
        <w:tab/>
      </w:r>
      <w:r w:rsidRPr="00A96BAF">
        <w:rPr>
          <w:sz w:val="22"/>
          <w:szCs w:val="22"/>
        </w:rPr>
        <w:tab/>
      </w:r>
      <w:r w:rsidR="00D51C49" w:rsidRPr="00A96BAF">
        <w:rPr>
          <w:sz w:val="22"/>
          <w:szCs w:val="22"/>
        </w:rPr>
        <w:t xml:space="preserve">             </w:t>
      </w:r>
      <w:r w:rsidRPr="00A96BAF">
        <w:rPr>
          <w:sz w:val="22"/>
          <w:szCs w:val="22"/>
        </w:rPr>
        <w:tab/>
      </w:r>
      <w:r w:rsidR="00D51C49" w:rsidRPr="00A96BAF">
        <w:rPr>
          <w:sz w:val="22"/>
          <w:szCs w:val="22"/>
        </w:rPr>
        <w:t xml:space="preserve"> </w:t>
      </w:r>
      <w:r w:rsidR="009F1B4C" w:rsidRPr="00A96BAF">
        <w:rPr>
          <w:sz w:val="22"/>
          <w:szCs w:val="22"/>
        </w:rPr>
        <w:t xml:space="preserve">           </w:t>
      </w:r>
      <w:r w:rsidR="00D51C49" w:rsidRPr="00A96BAF">
        <w:rPr>
          <w:sz w:val="22"/>
          <w:szCs w:val="22"/>
        </w:rPr>
        <w:t xml:space="preserve"> </w:t>
      </w:r>
      <w:r w:rsidRPr="00A96BAF">
        <w:rPr>
          <w:sz w:val="22"/>
          <w:szCs w:val="22"/>
        </w:rPr>
        <w:t xml:space="preserve">july  2019 </w:t>
      </w:r>
      <w:r w:rsidR="00D51C49" w:rsidRPr="00A96BAF">
        <w:rPr>
          <w:sz w:val="22"/>
          <w:szCs w:val="22"/>
        </w:rPr>
        <w:t>–</w:t>
      </w:r>
      <w:r w:rsidRPr="00A96BAF">
        <w:rPr>
          <w:sz w:val="22"/>
          <w:szCs w:val="22"/>
        </w:rPr>
        <w:t xml:space="preserve"> </w:t>
      </w:r>
      <w:r w:rsidR="00D51C49" w:rsidRPr="00A96BAF">
        <w:rPr>
          <w:sz w:val="22"/>
          <w:szCs w:val="22"/>
        </w:rPr>
        <w:t>Decemember 2019</w:t>
      </w:r>
    </w:p>
    <w:p w14:paraId="750153F3" w14:textId="43D41BC9" w:rsidR="00EC63A0" w:rsidRPr="00A96BAF" w:rsidRDefault="00EC63A0" w:rsidP="00EC63A0">
      <w:pPr>
        <w:ind w:firstLine="360"/>
        <w:rPr>
          <w:i/>
          <w:iCs/>
          <w:sz w:val="20"/>
          <w:szCs w:val="20"/>
        </w:rPr>
      </w:pPr>
      <w:r w:rsidRPr="00A96BAF">
        <w:rPr>
          <w:sz w:val="20"/>
          <w:szCs w:val="20"/>
        </w:rPr>
        <w:t xml:space="preserve">New York, NY </w:t>
      </w:r>
      <w:r w:rsidRPr="00A96BAF">
        <w:rPr>
          <w:i/>
          <w:iCs/>
          <w:sz w:val="20"/>
          <w:szCs w:val="20"/>
        </w:rPr>
        <w:t>// IT Department</w:t>
      </w:r>
    </w:p>
    <w:p w14:paraId="0B480FFE" w14:textId="0E88F17F" w:rsidR="00AD6DB1" w:rsidRPr="00A96BAF" w:rsidRDefault="00B13A77" w:rsidP="009F1B4C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 xml:space="preserve">Utilized the service desk software “Jira” to update opened/closed tickets/work orders, in addition to also </w:t>
      </w:r>
      <w:r w:rsidR="009F1B4C" w:rsidRPr="00A96BAF">
        <w:rPr>
          <w:sz w:val="18"/>
          <w:szCs w:val="18"/>
        </w:rPr>
        <w:t>administering and maintaining</w:t>
      </w:r>
      <w:r w:rsidR="00AD6DB1" w:rsidRPr="00A96BAF">
        <w:rPr>
          <w:sz w:val="18"/>
          <w:szCs w:val="18"/>
        </w:rPr>
        <w:t xml:space="preserve"> access to Microsoft Office 365, </w:t>
      </w:r>
      <w:proofErr w:type="spellStart"/>
      <w:r w:rsidR="00AD6DB1" w:rsidRPr="00A96BAF">
        <w:rPr>
          <w:sz w:val="18"/>
          <w:szCs w:val="18"/>
        </w:rPr>
        <w:t>OnSip</w:t>
      </w:r>
      <w:proofErr w:type="spellEnd"/>
      <w:r w:rsidR="00AD6DB1" w:rsidRPr="00A96BAF">
        <w:rPr>
          <w:sz w:val="18"/>
          <w:szCs w:val="18"/>
        </w:rPr>
        <w:t>, OpenVPN, and Zoom</w:t>
      </w:r>
    </w:p>
    <w:p w14:paraId="1B929864" w14:textId="227B59FB" w:rsidR="00B11111" w:rsidRPr="00A96BAF" w:rsidRDefault="00F376FB" w:rsidP="00B11111">
      <w:pPr>
        <w:pStyle w:val="ListBullet"/>
        <w:tabs>
          <w:tab w:val="clear" w:pos="216"/>
          <w:tab w:val="num" w:pos="720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 xml:space="preserve">Patching respective ports throughout the office space </w:t>
      </w:r>
      <w:r w:rsidR="00942785" w:rsidRPr="00A96BAF">
        <w:rPr>
          <w:sz w:val="18"/>
          <w:szCs w:val="18"/>
        </w:rPr>
        <w:t xml:space="preserve">with the usage of the </w:t>
      </w:r>
      <w:r w:rsidRPr="00A96BAF">
        <w:rPr>
          <w:sz w:val="18"/>
          <w:szCs w:val="18"/>
        </w:rPr>
        <w:t>Unifi network controller software</w:t>
      </w:r>
      <w:r w:rsidR="00942785" w:rsidRPr="00A96BAF">
        <w:rPr>
          <w:sz w:val="18"/>
          <w:szCs w:val="18"/>
        </w:rPr>
        <w:t xml:space="preserve">. </w:t>
      </w:r>
      <w:r w:rsidR="00B11111" w:rsidRPr="00A96BAF">
        <w:rPr>
          <w:sz w:val="18"/>
          <w:szCs w:val="18"/>
        </w:rPr>
        <w:t xml:space="preserve"> Additionally, maintaining list of whitelisted mac Addresses for new company issued devices</w:t>
      </w:r>
    </w:p>
    <w:p w14:paraId="2F5D7B95" w14:textId="3ED5A563" w:rsidR="00B13A77" w:rsidRPr="00A96BAF" w:rsidRDefault="00C872F4" w:rsidP="00215EFC">
      <w:pPr>
        <w:pStyle w:val="ListBullet"/>
        <w:tabs>
          <w:tab w:val="clear" w:pos="216"/>
          <w:tab w:val="num" w:pos="720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Monitor</w:t>
      </w:r>
      <w:r w:rsidR="00B13A77" w:rsidRPr="00A96BAF">
        <w:rPr>
          <w:sz w:val="18"/>
          <w:szCs w:val="18"/>
        </w:rPr>
        <w:t xml:space="preserve"> Fortinet Firewall traffic logs and responding to cliental requests for access to blocked traffic</w:t>
      </w:r>
    </w:p>
    <w:p w14:paraId="211F29DD" w14:textId="1D31A1E0" w:rsidR="00AC77D2" w:rsidRPr="00A96BAF" w:rsidRDefault="004936B7" w:rsidP="009D25D5">
      <w:pPr>
        <w:pStyle w:val="Heading2"/>
        <w:tabs>
          <w:tab w:val="left" w:pos="720"/>
        </w:tabs>
        <w:spacing w:after="0"/>
        <w:ind w:left="720" w:hanging="360"/>
        <w:rPr>
          <w:sz w:val="22"/>
          <w:szCs w:val="22"/>
        </w:rPr>
      </w:pPr>
      <w:r w:rsidRPr="00A96BAF">
        <w:rPr>
          <w:sz w:val="22"/>
          <w:szCs w:val="22"/>
        </w:rPr>
        <w:t xml:space="preserve">APPLE INC – TECHNICAL </w:t>
      </w:r>
      <w:r w:rsidR="00530BD9" w:rsidRPr="00A96BAF">
        <w:rPr>
          <w:sz w:val="22"/>
          <w:szCs w:val="22"/>
        </w:rPr>
        <w:t>Expert</w:t>
      </w:r>
      <w:r w:rsidR="00AC77D2" w:rsidRPr="00A96BAF">
        <w:rPr>
          <w:sz w:val="22"/>
          <w:szCs w:val="22"/>
        </w:rPr>
        <w:tab/>
      </w:r>
      <w:r w:rsidR="00AC77D2" w:rsidRPr="00A96BAF">
        <w:rPr>
          <w:sz w:val="22"/>
          <w:szCs w:val="22"/>
        </w:rPr>
        <w:tab/>
      </w:r>
      <w:r w:rsidR="00AC77D2" w:rsidRPr="00A96BAF">
        <w:rPr>
          <w:sz w:val="22"/>
          <w:szCs w:val="22"/>
        </w:rPr>
        <w:tab/>
        <w:t> </w:t>
      </w:r>
      <w:r w:rsidR="00EC63A0" w:rsidRPr="00A96BAF">
        <w:rPr>
          <w:sz w:val="22"/>
          <w:szCs w:val="22"/>
        </w:rPr>
        <w:t xml:space="preserve">           </w:t>
      </w:r>
      <w:r w:rsidR="00245377" w:rsidRPr="00A96BAF">
        <w:rPr>
          <w:sz w:val="22"/>
          <w:szCs w:val="22"/>
        </w:rPr>
        <w:tab/>
      </w:r>
      <w:r w:rsidR="00245377" w:rsidRPr="00A96BAF">
        <w:rPr>
          <w:sz w:val="22"/>
          <w:szCs w:val="22"/>
        </w:rPr>
        <w:tab/>
        <w:t xml:space="preserve">           </w:t>
      </w:r>
      <w:r w:rsidRPr="00A96BAF">
        <w:rPr>
          <w:sz w:val="22"/>
          <w:szCs w:val="22"/>
        </w:rPr>
        <w:t xml:space="preserve"> aUGUST 2017</w:t>
      </w:r>
      <w:r w:rsidR="00AC77D2" w:rsidRPr="00A96BAF">
        <w:rPr>
          <w:sz w:val="22"/>
          <w:szCs w:val="22"/>
        </w:rPr>
        <w:t xml:space="preserve"> – </w:t>
      </w:r>
      <w:r w:rsidR="00EC63A0" w:rsidRPr="00A96BAF">
        <w:rPr>
          <w:sz w:val="22"/>
          <w:szCs w:val="22"/>
        </w:rPr>
        <w:t>July 2019</w:t>
      </w:r>
    </w:p>
    <w:p w14:paraId="2C57C411" w14:textId="3E0988B5" w:rsidR="00530BD9" w:rsidRPr="00A96BAF" w:rsidRDefault="00AC77D2" w:rsidP="00530BD9">
      <w:pPr>
        <w:spacing w:line="276" w:lineRule="auto"/>
        <w:ind w:firstLine="360"/>
        <w:rPr>
          <w:i/>
          <w:sz w:val="20"/>
          <w:szCs w:val="20"/>
        </w:rPr>
      </w:pPr>
      <w:r w:rsidRPr="00A96BAF">
        <w:rPr>
          <w:sz w:val="20"/>
          <w:szCs w:val="20"/>
        </w:rPr>
        <w:t xml:space="preserve">New York, </w:t>
      </w:r>
      <w:r w:rsidR="004936B7" w:rsidRPr="00A96BAF">
        <w:rPr>
          <w:sz w:val="20"/>
          <w:szCs w:val="20"/>
        </w:rPr>
        <w:t>NY</w:t>
      </w:r>
      <w:r w:rsidRPr="00A96BAF">
        <w:rPr>
          <w:sz w:val="20"/>
          <w:szCs w:val="20"/>
        </w:rPr>
        <w:t xml:space="preserve"> // </w:t>
      </w:r>
      <w:r w:rsidRPr="00A96BAF">
        <w:rPr>
          <w:i/>
          <w:sz w:val="20"/>
          <w:szCs w:val="20"/>
        </w:rPr>
        <w:t>G</w:t>
      </w:r>
      <w:r w:rsidR="004936B7" w:rsidRPr="00A96BAF">
        <w:rPr>
          <w:i/>
          <w:sz w:val="20"/>
          <w:szCs w:val="20"/>
        </w:rPr>
        <w:t>enius Bar</w:t>
      </w:r>
    </w:p>
    <w:p w14:paraId="22B6C326" w14:textId="0ECE5B01" w:rsidR="004936B7" w:rsidRPr="00A96BAF" w:rsidRDefault="004936B7" w:rsidP="009D25D5">
      <w:pPr>
        <w:pStyle w:val="ListBullet"/>
        <w:tabs>
          <w:tab w:val="clear" w:pos="216"/>
          <w:tab w:val="num" w:pos="720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Provide assistance and support to customers with software, hardware, and peripheral related troubleshooting through on-sight scheduled appointments. Document and report all steps taken through respective notation software</w:t>
      </w:r>
    </w:p>
    <w:p w14:paraId="1D85E146" w14:textId="0C4BA1E4" w:rsidR="00530BD9" w:rsidRPr="00A96BAF" w:rsidRDefault="00530BD9" w:rsidP="009D25D5">
      <w:pPr>
        <w:pStyle w:val="ListBullet"/>
        <w:tabs>
          <w:tab w:val="clear" w:pos="216"/>
          <w:tab w:val="num" w:pos="720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Perform hardware repairs on iPhones and document all the actions taken throughout the repair</w:t>
      </w:r>
    </w:p>
    <w:p w14:paraId="4C8E6329" w14:textId="1650A19D" w:rsidR="00530BD9" w:rsidRPr="00A96BAF" w:rsidRDefault="00C872F4" w:rsidP="009D25D5">
      <w:pPr>
        <w:pStyle w:val="ListBullet"/>
        <w:tabs>
          <w:tab w:val="clear" w:pos="216"/>
          <w:tab w:val="num" w:pos="720"/>
        </w:tabs>
        <w:ind w:left="630"/>
        <w:rPr>
          <w:sz w:val="18"/>
          <w:szCs w:val="18"/>
        </w:rPr>
      </w:pPr>
      <w:r w:rsidRPr="00A96BAF">
        <w:rPr>
          <w:sz w:val="18"/>
          <w:szCs w:val="18"/>
        </w:rPr>
        <w:t>Promoted to Expert, Trained and Mentored new and fellow technician</w:t>
      </w:r>
      <w:r w:rsidR="0067696D" w:rsidRPr="00A96BAF">
        <w:rPr>
          <w:sz w:val="18"/>
          <w:szCs w:val="18"/>
        </w:rPr>
        <w:t>s</w:t>
      </w:r>
    </w:p>
    <w:p w14:paraId="028F9416" w14:textId="77777777" w:rsidR="001A7FB1" w:rsidRPr="00A96BAF" w:rsidRDefault="001A7FB1" w:rsidP="001A7FB1">
      <w:pPr>
        <w:pStyle w:val="Heading2"/>
        <w:spacing w:after="0"/>
        <w:ind w:left="720" w:hanging="360"/>
        <w:rPr>
          <w:sz w:val="22"/>
          <w:szCs w:val="22"/>
        </w:rPr>
      </w:pPr>
      <w:r w:rsidRPr="00A96BAF">
        <w:rPr>
          <w:sz w:val="22"/>
          <w:szCs w:val="22"/>
        </w:rPr>
        <w:t>FORDHAM UNIVERSITY – USER SUPPORT TECHNICIAN </w:t>
      </w:r>
      <w:r w:rsidRPr="00A96BAF">
        <w:rPr>
          <w:sz w:val="22"/>
          <w:szCs w:val="22"/>
        </w:rPr>
        <w:tab/>
      </w:r>
      <w:r w:rsidRPr="00A96BAF">
        <w:rPr>
          <w:sz w:val="22"/>
          <w:szCs w:val="22"/>
        </w:rPr>
        <w:tab/>
        <w:t xml:space="preserve">                     MAY 2016 – MAY 2017</w:t>
      </w:r>
    </w:p>
    <w:p w14:paraId="5930BCA6" w14:textId="77777777" w:rsidR="001A7FB1" w:rsidRPr="00A96BAF" w:rsidRDefault="001A7FB1" w:rsidP="001A7FB1">
      <w:pPr>
        <w:spacing w:line="276" w:lineRule="auto"/>
        <w:ind w:firstLine="360"/>
        <w:rPr>
          <w:sz w:val="20"/>
          <w:szCs w:val="20"/>
        </w:rPr>
      </w:pPr>
      <w:r w:rsidRPr="00A96BAF">
        <w:rPr>
          <w:sz w:val="20"/>
          <w:szCs w:val="20"/>
        </w:rPr>
        <w:t xml:space="preserve">New York, NY // </w:t>
      </w:r>
      <w:r w:rsidRPr="00A96BAF">
        <w:rPr>
          <w:i/>
          <w:sz w:val="20"/>
          <w:szCs w:val="20"/>
        </w:rPr>
        <w:t>IT Department</w:t>
      </w:r>
    </w:p>
    <w:p w14:paraId="3DC21009" w14:textId="77777777" w:rsidR="001A7FB1" w:rsidRPr="009D25D5" w:rsidRDefault="001A7FB1" w:rsidP="001A7FB1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9D25D5">
        <w:rPr>
          <w:sz w:val="18"/>
          <w:szCs w:val="18"/>
        </w:rPr>
        <w:t>Assisted Fordham faculty and staff with software, hardware, and peripheral related troubleshooting</w:t>
      </w:r>
    </w:p>
    <w:p w14:paraId="58EE110B" w14:textId="77777777" w:rsidR="001A7FB1" w:rsidRPr="009D25D5" w:rsidRDefault="001A7FB1" w:rsidP="001A7FB1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9D25D5">
        <w:rPr>
          <w:sz w:val="18"/>
          <w:szCs w:val="18"/>
        </w:rPr>
        <w:t>Utilized the service desk software “</w:t>
      </w:r>
      <w:proofErr w:type="spellStart"/>
      <w:r w:rsidRPr="009D25D5">
        <w:rPr>
          <w:sz w:val="18"/>
          <w:szCs w:val="18"/>
        </w:rPr>
        <w:t>EasyVista</w:t>
      </w:r>
      <w:proofErr w:type="spellEnd"/>
      <w:r w:rsidRPr="009D25D5">
        <w:rPr>
          <w:sz w:val="18"/>
          <w:szCs w:val="18"/>
        </w:rPr>
        <w:t>” database to manage inventory, maintain</w:t>
      </w:r>
      <w:r>
        <w:rPr>
          <w:sz w:val="18"/>
          <w:szCs w:val="18"/>
        </w:rPr>
        <w:t>ed</w:t>
      </w:r>
      <w:r w:rsidRPr="009D25D5">
        <w:rPr>
          <w:sz w:val="18"/>
          <w:szCs w:val="18"/>
        </w:rPr>
        <w:t xml:space="preserve"> proper client configuration, as well as updated an</w:t>
      </w:r>
      <w:r>
        <w:rPr>
          <w:sz w:val="18"/>
          <w:szCs w:val="18"/>
        </w:rPr>
        <w:t>d</w:t>
      </w:r>
      <w:r w:rsidRPr="009D25D5">
        <w:rPr>
          <w:sz w:val="18"/>
          <w:szCs w:val="18"/>
        </w:rPr>
        <w:t xml:space="preserve"> open</w:t>
      </w:r>
      <w:r>
        <w:rPr>
          <w:sz w:val="18"/>
          <w:szCs w:val="18"/>
        </w:rPr>
        <w:t>ed</w:t>
      </w:r>
      <w:r w:rsidRPr="009D25D5">
        <w:rPr>
          <w:sz w:val="18"/>
          <w:szCs w:val="18"/>
        </w:rPr>
        <w:t>/close</w:t>
      </w:r>
      <w:r>
        <w:rPr>
          <w:sz w:val="18"/>
          <w:szCs w:val="18"/>
        </w:rPr>
        <w:t>d</w:t>
      </w:r>
      <w:r w:rsidRPr="009D25D5">
        <w:rPr>
          <w:sz w:val="18"/>
          <w:szCs w:val="18"/>
        </w:rPr>
        <w:t xml:space="preserve"> tickers/work orders</w:t>
      </w:r>
    </w:p>
    <w:p w14:paraId="062B6B2A" w14:textId="46DCA02A" w:rsidR="001A7FB1" w:rsidRPr="001A7FB1" w:rsidRDefault="001A7FB1" w:rsidP="001A7FB1">
      <w:pPr>
        <w:pStyle w:val="ListBullet"/>
        <w:tabs>
          <w:tab w:val="clear" w:pos="216"/>
        </w:tabs>
        <w:ind w:left="630"/>
        <w:rPr>
          <w:sz w:val="18"/>
          <w:szCs w:val="18"/>
        </w:rPr>
      </w:pPr>
      <w:r w:rsidRPr="009D25D5">
        <w:rPr>
          <w:sz w:val="18"/>
          <w:szCs w:val="18"/>
        </w:rPr>
        <w:t>Removed malware from clients’ devices and updated security software on clients’ computers</w:t>
      </w:r>
    </w:p>
    <w:p w14:paraId="130C604A" w14:textId="6AE6165A" w:rsidR="00783208" w:rsidRDefault="0030704C" w:rsidP="009D25D5">
      <w:pPr>
        <w:pStyle w:val="Heading1"/>
        <w:pBdr>
          <w:top w:val="single" w:sz="12" w:space="1" w:color="auto"/>
        </w:pBdr>
        <w:spacing w:before="160" w:after="0" w:line="276" w:lineRule="auto"/>
      </w:pPr>
      <w:r>
        <w:t>Relevant Coursework</w:t>
      </w:r>
    </w:p>
    <w:p w14:paraId="3E1DA05D" w14:textId="77777777" w:rsidR="0030704C" w:rsidRDefault="0030704C" w:rsidP="0030704C">
      <w:pPr>
        <w:pStyle w:val="ListBullet"/>
        <w:numPr>
          <w:ilvl w:val="0"/>
          <w:numId w:val="0"/>
        </w:numPr>
        <w:snapToGrid w:val="0"/>
        <w:spacing w:line="240" w:lineRule="auto"/>
        <w:rPr>
          <w:color w:val="000000" w:themeColor="text1"/>
          <w:sz w:val="18"/>
          <w:szCs w:val="18"/>
        </w:rPr>
      </w:pPr>
      <w:r w:rsidRPr="009D25D5">
        <w:rPr>
          <w:color w:val="000000" w:themeColor="text1"/>
          <w:sz w:val="18"/>
          <w:szCs w:val="18"/>
        </w:rPr>
        <w:t>Discrete Structures, Data Structures</w:t>
      </w:r>
      <w:r w:rsidRPr="009D25D5">
        <w:rPr>
          <w:rFonts w:cs="Tahoma"/>
          <w:color w:val="000000" w:themeColor="text1"/>
          <w:sz w:val="18"/>
          <w:szCs w:val="18"/>
        </w:rPr>
        <w:t xml:space="preserve">, </w:t>
      </w:r>
      <w:r w:rsidRPr="009D25D5">
        <w:rPr>
          <w:color w:val="000000" w:themeColor="text1"/>
          <w:sz w:val="18"/>
          <w:szCs w:val="18"/>
        </w:rPr>
        <w:t>Computer Algorithms</w:t>
      </w:r>
      <w:r w:rsidRPr="009D25D5">
        <w:rPr>
          <w:rFonts w:cs="Tahoma"/>
          <w:color w:val="000000" w:themeColor="text1"/>
          <w:sz w:val="18"/>
          <w:szCs w:val="18"/>
        </w:rPr>
        <w:t xml:space="preserve">, </w:t>
      </w:r>
      <w:r w:rsidRPr="009D25D5">
        <w:rPr>
          <w:color w:val="000000" w:themeColor="text1"/>
          <w:sz w:val="18"/>
          <w:szCs w:val="18"/>
        </w:rPr>
        <w:t>Data Base Systems</w:t>
      </w:r>
      <w:r w:rsidRPr="009D25D5">
        <w:rPr>
          <w:rFonts w:cs="Tahoma"/>
          <w:color w:val="000000" w:themeColor="text1"/>
          <w:sz w:val="18"/>
          <w:szCs w:val="18"/>
        </w:rPr>
        <w:t xml:space="preserve">, Data Mining, </w:t>
      </w:r>
      <w:r w:rsidRPr="009D25D5">
        <w:rPr>
          <w:color w:val="000000" w:themeColor="text1"/>
          <w:sz w:val="18"/>
          <w:szCs w:val="18"/>
        </w:rPr>
        <w:t xml:space="preserve">Operating </w:t>
      </w:r>
      <w:r w:rsidR="009D25D5">
        <w:rPr>
          <w:color w:val="000000" w:themeColor="text1"/>
          <w:sz w:val="18"/>
          <w:szCs w:val="18"/>
        </w:rPr>
        <w:t>S</w:t>
      </w:r>
      <w:r w:rsidRPr="009D25D5">
        <w:rPr>
          <w:color w:val="000000" w:themeColor="text1"/>
          <w:sz w:val="18"/>
          <w:szCs w:val="18"/>
        </w:rPr>
        <w:t>ystems, Computer Organization, Information and Web Programming, Information Security and Ethics, Cybersecurity in Business, Secure Cyber networks</w:t>
      </w:r>
      <w:r w:rsidR="00091E8D">
        <w:rPr>
          <w:color w:val="000000" w:themeColor="text1"/>
          <w:sz w:val="18"/>
          <w:szCs w:val="18"/>
        </w:rPr>
        <w:t xml:space="preserve">, Intrusion </w:t>
      </w:r>
      <w:r w:rsidR="002740CE">
        <w:rPr>
          <w:color w:val="000000" w:themeColor="text1"/>
          <w:sz w:val="18"/>
          <w:szCs w:val="18"/>
        </w:rPr>
        <w:t>D</w:t>
      </w:r>
      <w:r w:rsidR="00091E8D">
        <w:rPr>
          <w:color w:val="000000" w:themeColor="text1"/>
          <w:sz w:val="18"/>
          <w:szCs w:val="18"/>
        </w:rPr>
        <w:t xml:space="preserve">etection Systems, Penetration Testing, IoT Forensic and </w:t>
      </w:r>
      <w:r w:rsidR="00D51C49">
        <w:rPr>
          <w:color w:val="000000" w:themeColor="text1"/>
          <w:sz w:val="18"/>
          <w:szCs w:val="18"/>
        </w:rPr>
        <w:t>Securit</w:t>
      </w:r>
      <w:r w:rsidR="005623A0">
        <w:rPr>
          <w:color w:val="000000" w:themeColor="text1"/>
          <w:sz w:val="18"/>
          <w:szCs w:val="18"/>
        </w:rPr>
        <w:t xml:space="preserve">y, </w:t>
      </w:r>
      <w:r w:rsidR="003B61F0">
        <w:rPr>
          <w:color w:val="000000" w:themeColor="text1"/>
          <w:sz w:val="18"/>
          <w:szCs w:val="18"/>
        </w:rPr>
        <w:t xml:space="preserve">Incident Response and Risk Management, Cloud Computing, Cybersecurity Essentials, </w:t>
      </w:r>
      <w:r w:rsidR="005623A0">
        <w:rPr>
          <w:color w:val="000000" w:themeColor="text1"/>
          <w:sz w:val="18"/>
          <w:szCs w:val="18"/>
        </w:rPr>
        <w:t>Studying for Security + Certificatio</w:t>
      </w:r>
      <w:r w:rsidR="00362208">
        <w:rPr>
          <w:color w:val="000000" w:themeColor="text1"/>
          <w:sz w:val="18"/>
          <w:szCs w:val="18"/>
        </w:rPr>
        <w:t>n</w:t>
      </w:r>
    </w:p>
    <w:sdt>
      <w:sdtPr>
        <w:alias w:val="Education:"/>
        <w:tag w:val="Education:"/>
        <w:id w:val="807127995"/>
        <w:placeholder>
          <w:docPart w:val="697EBC924266384D9B0CE257809C2D93"/>
        </w:placeholder>
        <w:temporary/>
        <w:showingPlcHdr/>
        <w15:appearance w15:val="hidden"/>
      </w:sdtPr>
      <w:sdtEndPr/>
      <w:sdtContent>
        <w:p w14:paraId="71EA72DD" w14:textId="77777777" w:rsidR="00205B79" w:rsidRDefault="00205B79" w:rsidP="00205B79">
          <w:pPr>
            <w:pStyle w:val="Heading1"/>
            <w:pBdr>
              <w:top w:val="single" w:sz="12" w:space="1" w:color="auto"/>
            </w:pBdr>
            <w:spacing w:before="160" w:after="0" w:line="276" w:lineRule="auto"/>
          </w:pPr>
          <w:r>
            <w:t>Education</w:t>
          </w:r>
        </w:p>
      </w:sdtContent>
    </w:sdt>
    <w:p w14:paraId="6CE11E9F" w14:textId="77777777" w:rsidR="001A7FB1" w:rsidRPr="00A96BAF" w:rsidRDefault="001A7FB1" w:rsidP="001A7FB1">
      <w:pPr>
        <w:pStyle w:val="Heading2"/>
        <w:spacing w:before="0" w:after="0"/>
        <w:ind w:left="720" w:hanging="360"/>
        <w:contextualSpacing w:val="0"/>
        <w:rPr>
          <w:sz w:val="22"/>
          <w:szCs w:val="22"/>
        </w:rPr>
      </w:pPr>
      <w:r w:rsidRPr="00A96BAF">
        <w:rPr>
          <w:sz w:val="22"/>
          <w:szCs w:val="22"/>
        </w:rPr>
        <w:t>Fordham University</w:t>
      </w:r>
    </w:p>
    <w:p w14:paraId="06FA90BC" w14:textId="77777777" w:rsidR="00A96BAF" w:rsidRPr="00A96BAF" w:rsidRDefault="001A7FB1" w:rsidP="00205B79">
      <w:pPr>
        <w:pStyle w:val="ListBullet"/>
        <w:numPr>
          <w:ilvl w:val="0"/>
          <w:numId w:val="0"/>
        </w:numPr>
        <w:spacing w:line="360" w:lineRule="auto"/>
        <w:ind w:left="288" w:firstLine="432"/>
        <w:contextualSpacing w:val="0"/>
        <w:rPr>
          <w:i/>
          <w:sz w:val="20"/>
          <w:szCs w:val="20"/>
        </w:rPr>
      </w:pPr>
      <w:r w:rsidRPr="00A96BAF">
        <w:rPr>
          <w:i/>
          <w:sz w:val="20"/>
          <w:szCs w:val="20"/>
        </w:rPr>
        <w:t>Master of Science: Cybersecurity</w:t>
      </w:r>
      <w:r w:rsidR="00A96BAF" w:rsidRPr="00A96BAF">
        <w:rPr>
          <w:i/>
          <w:sz w:val="20"/>
          <w:szCs w:val="20"/>
        </w:rPr>
        <w:t xml:space="preserve"> || </w:t>
      </w:r>
      <w:r w:rsidRPr="00A96BAF">
        <w:rPr>
          <w:i/>
          <w:sz w:val="20"/>
          <w:szCs w:val="20"/>
        </w:rPr>
        <w:t>Bachelor of Science: Computer Science</w:t>
      </w:r>
      <w:r w:rsidRPr="00A96BAF">
        <w:rPr>
          <w:i/>
          <w:sz w:val="20"/>
          <w:szCs w:val="20"/>
        </w:rPr>
        <w:tab/>
      </w:r>
    </w:p>
    <w:p w14:paraId="558F1EEA" w14:textId="77777777" w:rsidR="00A96BAF" w:rsidRPr="00A96BAF" w:rsidRDefault="00A96BAF" w:rsidP="00A96BAF">
      <w:pPr>
        <w:pStyle w:val="Heading2"/>
        <w:spacing w:before="0" w:after="0"/>
        <w:ind w:left="720" w:hanging="360"/>
        <w:contextualSpacing w:val="0"/>
        <w:rPr>
          <w:rFonts w:asciiTheme="minorHAnsi" w:hAnsiTheme="minorHAnsi"/>
          <w:b w:val="0"/>
          <w:bCs/>
          <w:sz w:val="22"/>
          <w:szCs w:val="22"/>
        </w:rPr>
      </w:pPr>
      <w:r w:rsidRPr="00A96BAF">
        <w:rPr>
          <w:sz w:val="22"/>
          <w:szCs w:val="22"/>
        </w:rPr>
        <w:t xml:space="preserve">General Assembly </w:t>
      </w:r>
    </w:p>
    <w:p w14:paraId="6E7E309D" w14:textId="2E76A300" w:rsidR="00205B79" w:rsidRPr="00A96BAF" w:rsidRDefault="00A96BAF" w:rsidP="00A96BAF">
      <w:pPr>
        <w:pStyle w:val="ListBullet"/>
        <w:numPr>
          <w:ilvl w:val="0"/>
          <w:numId w:val="0"/>
        </w:numPr>
        <w:spacing w:line="360" w:lineRule="auto"/>
        <w:ind w:left="288" w:firstLine="432"/>
        <w:contextualSpacing w:val="0"/>
        <w:rPr>
          <w:i/>
          <w:sz w:val="20"/>
          <w:szCs w:val="20"/>
        </w:rPr>
        <w:sectPr w:rsidR="00205B79" w:rsidRPr="00A96BAF" w:rsidSect="001A3090">
          <w:footerReference w:type="default" r:id="rId9"/>
          <w:pgSz w:w="12240" w:h="15840"/>
          <w:pgMar w:top="288" w:right="720" w:bottom="288" w:left="720" w:header="720" w:footer="720" w:gutter="0"/>
          <w:pgNumType w:start="1"/>
          <w:cols w:space="720"/>
          <w:titlePg/>
          <w:docGrid w:linePitch="360"/>
        </w:sectPr>
      </w:pPr>
      <w:r w:rsidRPr="00A96BAF">
        <w:rPr>
          <w:i/>
          <w:sz w:val="20"/>
          <w:szCs w:val="20"/>
        </w:rPr>
        <w:t>Software Engineering Fellow</w:t>
      </w:r>
      <w:r w:rsidRPr="00A96BAF">
        <w:rPr>
          <w:i/>
          <w:sz w:val="20"/>
          <w:szCs w:val="20"/>
        </w:rPr>
        <w:tab/>
      </w:r>
      <w:r w:rsidR="001A7FB1" w:rsidRPr="00A96BAF">
        <w:rPr>
          <w:i/>
          <w:sz w:val="20"/>
          <w:szCs w:val="20"/>
        </w:rPr>
        <w:tab/>
      </w:r>
      <w:r w:rsidRPr="00A96BAF">
        <w:rPr>
          <w:i/>
          <w:sz w:val="20"/>
          <w:szCs w:val="20"/>
        </w:rPr>
        <w:tab/>
      </w:r>
      <w:r w:rsidRPr="00A96BAF">
        <w:rPr>
          <w:i/>
          <w:sz w:val="20"/>
          <w:szCs w:val="20"/>
        </w:rPr>
        <w:tab/>
      </w:r>
      <w:r w:rsidRPr="00A96BAF">
        <w:rPr>
          <w:i/>
          <w:sz w:val="20"/>
          <w:szCs w:val="20"/>
        </w:rPr>
        <w:tab/>
        <w:t xml:space="preserve">           </w:t>
      </w:r>
      <w:r w:rsidRPr="00A96BAF">
        <w:rPr>
          <w:i/>
          <w:sz w:val="20"/>
          <w:szCs w:val="20"/>
        </w:rPr>
        <w:tab/>
        <w:t xml:space="preserve">     </w:t>
      </w:r>
      <w:r w:rsidRPr="00A96BAF">
        <w:rPr>
          <w:i/>
          <w:sz w:val="20"/>
          <w:szCs w:val="20"/>
        </w:rPr>
        <w:tab/>
      </w:r>
      <w:r w:rsidRPr="00A96BAF">
        <w:rPr>
          <w:i/>
          <w:sz w:val="20"/>
          <w:szCs w:val="20"/>
        </w:rPr>
        <w:tab/>
      </w:r>
      <w:r w:rsidR="001A7FB1" w:rsidRPr="00A96BAF">
        <w:rPr>
          <w:i/>
          <w:sz w:val="20"/>
          <w:szCs w:val="20"/>
        </w:rPr>
        <w:tab/>
      </w:r>
      <w:r w:rsidR="001A7FB1" w:rsidRPr="00A96BAF">
        <w:rPr>
          <w:i/>
          <w:sz w:val="20"/>
          <w:szCs w:val="20"/>
        </w:rPr>
        <w:tab/>
      </w:r>
    </w:p>
    <w:p w14:paraId="528CA227" w14:textId="216B5CD9" w:rsidR="00FE7257" w:rsidRPr="00783208" w:rsidRDefault="00FE7257" w:rsidP="0030704C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sectPr w:rsidR="00FE7257" w:rsidRPr="00783208" w:rsidSect="00783208">
      <w:type w:val="continuous"/>
      <w:pgSz w:w="12240" w:h="15840"/>
      <w:pgMar w:top="288" w:right="720" w:bottom="288" w:left="72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3670C" w14:textId="77777777" w:rsidR="00A61567" w:rsidRDefault="00A61567">
      <w:r>
        <w:separator/>
      </w:r>
    </w:p>
  </w:endnote>
  <w:endnote w:type="continuationSeparator" w:id="0">
    <w:p w14:paraId="3FD3F623" w14:textId="77777777" w:rsidR="00A61567" w:rsidRDefault="00A6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FA73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32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AC63" w14:textId="77777777" w:rsidR="00A61567" w:rsidRDefault="00A61567">
      <w:r>
        <w:separator/>
      </w:r>
    </w:p>
  </w:footnote>
  <w:footnote w:type="continuationSeparator" w:id="0">
    <w:p w14:paraId="523B2508" w14:textId="77777777" w:rsidR="00A61567" w:rsidRDefault="00A61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E4AA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D01A1C94"/>
    <w:lvl w:ilvl="0">
      <w:start w:val="1"/>
      <w:numFmt w:val="bullet"/>
      <w:pStyle w:val="ListBullet"/>
      <w:lvlText w:val="·"/>
      <w:lvlJc w:val="left"/>
      <w:pPr>
        <w:tabs>
          <w:tab w:val="num" w:pos="576"/>
        </w:tabs>
        <w:ind w:left="57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512"/>
        </w:tabs>
        <w:ind w:left="1512" w:hanging="216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087992"/>
    <w:multiLevelType w:val="multilevel"/>
    <w:tmpl w:val="C1126E4C"/>
    <w:lvl w:ilvl="0">
      <w:start w:val="1"/>
      <w:numFmt w:val="bullet"/>
      <w:lvlText w:val="·"/>
      <w:lvlJc w:val="left"/>
      <w:pPr>
        <w:tabs>
          <w:tab w:val="num" w:pos="846"/>
        </w:tabs>
        <w:ind w:left="84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A9198C"/>
    <w:multiLevelType w:val="hybridMultilevel"/>
    <w:tmpl w:val="9D2E6DBC"/>
    <w:lvl w:ilvl="0" w:tplc="D51A01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E2D34"/>
    <w:multiLevelType w:val="hybridMultilevel"/>
    <w:tmpl w:val="477C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C4390"/>
    <w:multiLevelType w:val="multilevel"/>
    <w:tmpl w:val="C1126E4C"/>
    <w:lvl w:ilvl="0">
      <w:start w:val="1"/>
      <w:numFmt w:val="bullet"/>
      <w:lvlText w:val="·"/>
      <w:lvlJc w:val="left"/>
      <w:pPr>
        <w:tabs>
          <w:tab w:val="num" w:pos="846"/>
        </w:tabs>
        <w:ind w:left="84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AC5B18"/>
    <w:multiLevelType w:val="hybridMultilevel"/>
    <w:tmpl w:val="AE44E8A0"/>
    <w:lvl w:ilvl="0" w:tplc="D51A01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CC83A38"/>
    <w:multiLevelType w:val="hybridMultilevel"/>
    <w:tmpl w:val="56485C9C"/>
    <w:lvl w:ilvl="0" w:tplc="D51A01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3A4726"/>
    <w:multiLevelType w:val="hybridMultilevel"/>
    <w:tmpl w:val="8E48F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1"/>
  </w:num>
  <w:num w:numId="16">
    <w:abstractNumId w:val="12"/>
  </w:num>
  <w:num w:numId="17">
    <w:abstractNumId w:val="19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17"/>
  </w:num>
  <w:num w:numId="23">
    <w:abstractNumId w:val="25"/>
  </w:num>
  <w:num w:numId="24">
    <w:abstractNumId w:val="16"/>
  </w:num>
  <w:num w:numId="25">
    <w:abstractNumId w:val="13"/>
  </w:num>
  <w:num w:numId="26">
    <w:abstractNumId w:val="18"/>
  </w:num>
  <w:num w:numId="27">
    <w:abstractNumId w:val="20"/>
  </w:num>
  <w:num w:numId="28">
    <w:abstractNumId w:val="23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04"/>
    <w:rsid w:val="0000358C"/>
    <w:rsid w:val="0005717C"/>
    <w:rsid w:val="00075494"/>
    <w:rsid w:val="000878BF"/>
    <w:rsid w:val="00091E8D"/>
    <w:rsid w:val="000A4F59"/>
    <w:rsid w:val="000B32A8"/>
    <w:rsid w:val="000D2132"/>
    <w:rsid w:val="000D2AAC"/>
    <w:rsid w:val="000D5A7C"/>
    <w:rsid w:val="000D6D66"/>
    <w:rsid w:val="000D77A4"/>
    <w:rsid w:val="001017D8"/>
    <w:rsid w:val="00120B53"/>
    <w:rsid w:val="0013436A"/>
    <w:rsid w:val="00134EE4"/>
    <w:rsid w:val="00141A4C"/>
    <w:rsid w:val="00153FCC"/>
    <w:rsid w:val="00166F54"/>
    <w:rsid w:val="00184DEA"/>
    <w:rsid w:val="001A3090"/>
    <w:rsid w:val="001A4AAB"/>
    <w:rsid w:val="001A4B38"/>
    <w:rsid w:val="001A7FB1"/>
    <w:rsid w:val="001B29CF"/>
    <w:rsid w:val="001B5AF8"/>
    <w:rsid w:val="001D6104"/>
    <w:rsid w:val="00205B79"/>
    <w:rsid w:val="00215EFC"/>
    <w:rsid w:val="002242C1"/>
    <w:rsid w:val="00227425"/>
    <w:rsid w:val="002369AA"/>
    <w:rsid w:val="00245377"/>
    <w:rsid w:val="0025326A"/>
    <w:rsid w:val="00263D0B"/>
    <w:rsid w:val="002740CE"/>
    <w:rsid w:val="0028220F"/>
    <w:rsid w:val="002930B5"/>
    <w:rsid w:val="002A38FA"/>
    <w:rsid w:val="002F180C"/>
    <w:rsid w:val="0030704C"/>
    <w:rsid w:val="00333548"/>
    <w:rsid w:val="003530F1"/>
    <w:rsid w:val="00356C14"/>
    <w:rsid w:val="00362208"/>
    <w:rsid w:val="00394F72"/>
    <w:rsid w:val="003A3674"/>
    <w:rsid w:val="003B61F0"/>
    <w:rsid w:val="00401FEB"/>
    <w:rsid w:val="00406510"/>
    <w:rsid w:val="00457D7A"/>
    <w:rsid w:val="004636B9"/>
    <w:rsid w:val="004936B7"/>
    <w:rsid w:val="004966FC"/>
    <w:rsid w:val="004A2FDA"/>
    <w:rsid w:val="004B37D8"/>
    <w:rsid w:val="004C6FA2"/>
    <w:rsid w:val="004D44B8"/>
    <w:rsid w:val="004F716D"/>
    <w:rsid w:val="00530BD9"/>
    <w:rsid w:val="005623A0"/>
    <w:rsid w:val="005B577D"/>
    <w:rsid w:val="005C5460"/>
    <w:rsid w:val="005C6E96"/>
    <w:rsid w:val="005E4E65"/>
    <w:rsid w:val="005F322A"/>
    <w:rsid w:val="0061723F"/>
    <w:rsid w:val="00617B26"/>
    <w:rsid w:val="006270A9"/>
    <w:rsid w:val="00675956"/>
    <w:rsid w:val="0067696D"/>
    <w:rsid w:val="00681034"/>
    <w:rsid w:val="006A65E6"/>
    <w:rsid w:val="006C13B3"/>
    <w:rsid w:val="006F3BFE"/>
    <w:rsid w:val="0071635D"/>
    <w:rsid w:val="00725AB0"/>
    <w:rsid w:val="00732640"/>
    <w:rsid w:val="00732A7B"/>
    <w:rsid w:val="00741550"/>
    <w:rsid w:val="00747328"/>
    <w:rsid w:val="0075240A"/>
    <w:rsid w:val="0078010B"/>
    <w:rsid w:val="007815F9"/>
    <w:rsid w:val="00783208"/>
    <w:rsid w:val="007932A7"/>
    <w:rsid w:val="007B21C6"/>
    <w:rsid w:val="007B34B2"/>
    <w:rsid w:val="007C03C8"/>
    <w:rsid w:val="007C7DD6"/>
    <w:rsid w:val="007F44D9"/>
    <w:rsid w:val="00816216"/>
    <w:rsid w:val="0082341D"/>
    <w:rsid w:val="008477DD"/>
    <w:rsid w:val="0087734B"/>
    <w:rsid w:val="008A7216"/>
    <w:rsid w:val="008B2B53"/>
    <w:rsid w:val="008C30B4"/>
    <w:rsid w:val="008C5A00"/>
    <w:rsid w:val="008D28BB"/>
    <w:rsid w:val="008F5CDD"/>
    <w:rsid w:val="00906C9C"/>
    <w:rsid w:val="00910CC6"/>
    <w:rsid w:val="00942785"/>
    <w:rsid w:val="00957970"/>
    <w:rsid w:val="009A0C0D"/>
    <w:rsid w:val="009B0CA2"/>
    <w:rsid w:val="009B4D4F"/>
    <w:rsid w:val="009D25D5"/>
    <w:rsid w:val="009D5933"/>
    <w:rsid w:val="009D7CB3"/>
    <w:rsid w:val="009F1B4C"/>
    <w:rsid w:val="00A13EFF"/>
    <w:rsid w:val="00A219B6"/>
    <w:rsid w:val="00A61567"/>
    <w:rsid w:val="00A96BAF"/>
    <w:rsid w:val="00AA20A5"/>
    <w:rsid w:val="00AB4ADF"/>
    <w:rsid w:val="00AC77D2"/>
    <w:rsid w:val="00AD6DB1"/>
    <w:rsid w:val="00AE680C"/>
    <w:rsid w:val="00AF711D"/>
    <w:rsid w:val="00B11111"/>
    <w:rsid w:val="00B13A77"/>
    <w:rsid w:val="00B35C82"/>
    <w:rsid w:val="00B65CF6"/>
    <w:rsid w:val="00B77335"/>
    <w:rsid w:val="00BD768D"/>
    <w:rsid w:val="00BE486C"/>
    <w:rsid w:val="00BF6942"/>
    <w:rsid w:val="00C1743E"/>
    <w:rsid w:val="00C17753"/>
    <w:rsid w:val="00C224DB"/>
    <w:rsid w:val="00C61F8E"/>
    <w:rsid w:val="00C77DB2"/>
    <w:rsid w:val="00C872F4"/>
    <w:rsid w:val="00CA1821"/>
    <w:rsid w:val="00CB00AB"/>
    <w:rsid w:val="00CB6455"/>
    <w:rsid w:val="00CD385E"/>
    <w:rsid w:val="00CE41D7"/>
    <w:rsid w:val="00D35695"/>
    <w:rsid w:val="00D51C49"/>
    <w:rsid w:val="00D8474B"/>
    <w:rsid w:val="00D92F22"/>
    <w:rsid w:val="00DB0E36"/>
    <w:rsid w:val="00DB5EE1"/>
    <w:rsid w:val="00DF4FFC"/>
    <w:rsid w:val="00E053EC"/>
    <w:rsid w:val="00E573DC"/>
    <w:rsid w:val="00E83E4B"/>
    <w:rsid w:val="00E87163"/>
    <w:rsid w:val="00EB2660"/>
    <w:rsid w:val="00EB27FF"/>
    <w:rsid w:val="00EC63A0"/>
    <w:rsid w:val="00EE0F4C"/>
    <w:rsid w:val="00F0211F"/>
    <w:rsid w:val="00F0284C"/>
    <w:rsid w:val="00F03492"/>
    <w:rsid w:val="00F20486"/>
    <w:rsid w:val="00F35BC1"/>
    <w:rsid w:val="00F376FB"/>
    <w:rsid w:val="00F4495B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B12D4"/>
  <w15:chartTrackingRefBased/>
  <w15:docId w15:val="{79D28CD9-6FD7-4A9E-82E7-944FF579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clear" w:pos="576"/>
        <w:tab w:val="num" w:pos="216"/>
      </w:tabs>
      <w:spacing w:line="288" w:lineRule="auto"/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15E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F4FF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A1821"/>
  </w:style>
  <w:style w:type="character" w:customStyle="1" w:styleId="vanity-namedisplay-name">
    <w:name w:val="vanity-name__display-name"/>
    <w:basedOn w:val="DefaultParagraphFont"/>
    <w:rsid w:val="00CA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khan14@fordha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bdull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BEA039446348ADA0BDEC42D81A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FE5CC-836C-40BD-9A48-8D01DBACD229}"/>
      </w:docPartPr>
      <w:docPartBody>
        <w:p w:rsidR="00206C2E" w:rsidRDefault="00165F47" w:rsidP="00165F47">
          <w:pPr>
            <w:pStyle w:val="CCBEA039446348ADA0BDEC42D81A66C3"/>
          </w:pPr>
          <w:r>
            <w:t>Experience</w:t>
          </w:r>
        </w:p>
      </w:docPartBody>
    </w:docPart>
    <w:docPart>
      <w:docPartPr>
        <w:name w:val="697EBC924266384D9B0CE257809C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6BC2-0CA7-F542-B238-76EAA16AC082}"/>
      </w:docPartPr>
      <w:docPartBody>
        <w:p w:rsidR="003D7902" w:rsidRDefault="00934291" w:rsidP="00934291">
          <w:pPr>
            <w:pStyle w:val="697EBC924266384D9B0CE257809C2D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47"/>
    <w:rsid w:val="000001AA"/>
    <w:rsid w:val="000249AD"/>
    <w:rsid w:val="000345B2"/>
    <w:rsid w:val="000D6287"/>
    <w:rsid w:val="0010765F"/>
    <w:rsid w:val="001204CE"/>
    <w:rsid w:val="00141FB3"/>
    <w:rsid w:val="00153939"/>
    <w:rsid w:val="00165F47"/>
    <w:rsid w:val="00170A46"/>
    <w:rsid w:val="00206C2E"/>
    <w:rsid w:val="00246DB1"/>
    <w:rsid w:val="00276CB2"/>
    <w:rsid w:val="00297D0F"/>
    <w:rsid w:val="00340005"/>
    <w:rsid w:val="003D7902"/>
    <w:rsid w:val="005140CF"/>
    <w:rsid w:val="00533119"/>
    <w:rsid w:val="00651864"/>
    <w:rsid w:val="006C1FFF"/>
    <w:rsid w:val="006D65A1"/>
    <w:rsid w:val="00796E66"/>
    <w:rsid w:val="00823E3C"/>
    <w:rsid w:val="008365FF"/>
    <w:rsid w:val="008847CF"/>
    <w:rsid w:val="008F4077"/>
    <w:rsid w:val="00934291"/>
    <w:rsid w:val="00951771"/>
    <w:rsid w:val="0095451A"/>
    <w:rsid w:val="009D74A2"/>
    <w:rsid w:val="00A0001D"/>
    <w:rsid w:val="00A136DB"/>
    <w:rsid w:val="00A70CE8"/>
    <w:rsid w:val="00AA4A0A"/>
    <w:rsid w:val="00B816F1"/>
    <w:rsid w:val="00BA1994"/>
    <w:rsid w:val="00BF0717"/>
    <w:rsid w:val="00C7201C"/>
    <w:rsid w:val="00D900E3"/>
    <w:rsid w:val="00E14874"/>
    <w:rsid w:val="00E56712"/>
    <w:rsid w:val="00E82BB0"/>
    <w:rsid w:val="00EB7E9E"/>
    <w:rsid w:val="00F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E1E1E83E9499E8876E1B9858986C6">
    <w:name w:val="9AFE1E1E83E9499E8876E1B9858986C6"/>
  </w:style>
  <w:style w:type="paragraph" w:customStyle="1" w:styleId="BFFF4C1F53CC4EAE8DB755FCAEDB2068">
    <w:name w:val="BFFF4C1F53CC4EAE8DB755FCAEDB2068"/>
  </w:style>
  <w:style w:type="paragraph" w:customStyle="1" w:styleId="085407D52F784D4AB724239F877F0277">
    <w:name w:val="085407D52F784D4AB724239F877F0277"/>
  </w:style>
  <w:style w:type="paragraph" w:customStyle="1" w:styleId="D7D9F9C2640644F48D7A38B157C859A1">
    <w:name w:val="D7D9F9C2640644F48D7A38B157C859A1"/>
  </w:style>
  <w:style w:type="paragraph" w:customStyle="1" w:styleId="CEC2C135FA4F4671B79199E38642152F">
    <w:name w:val="CEC2C135FA4F4671B79199E38642152F"/>
  </w:style>
  <w:style w:type="paragraph" w:customStyle="1" w:styleId="343C5DFF7E6F41B186F4EEFAB38A6684">
    <w:name w:val="343C5DFF7E6F41B186F4EEFAB38A6684"/>
  </w:style>
  <w:style w:type="paragraph" w:customStyle="1" w:styleId="914B63697DB140C982447220CB154FB2">
    <w:name w:val="914B63697DB140C982447220CB154FB2"/>
  </w:style>
  <w:style w:type="paragraph" w:customStyle="1" w:styleId="C9918CCE53544FFA984606572650E5F9">
    <w:name w:val="C9918CCE53544FFA984606572650E5F9"/>
  </w:style>
  <w:style w:type="paragraph" w:customStyle="1" w:styleId="CC7BF916AFC44815A9AAA26FB2B7DDE8">
    <w:name w:val="CC7BF916AFC44815A9AAA26FB2B7DDE8"/>
  </w:style>
  <w:style w:type="paragraph" w:customStyle="1" w:styleId="E556AEF627B44716BFB49B8684D20140">
    <w:name w:val="E556AEF627B44716BFB49B8684D20140"/>
  </w:style>
  <w:style w:type="paragraph" w:customStyle="1" w:styleId="06B3E75B38F94A66B0ED442B7A18872D">
    <w:name w:val="06B3E75B38F94A66B0ED442B7A18872D"/>
  </w:style>
  <w:style w:type="paragraph" w:customStyle="1" w:styleId="EE67ABE9C6DE44E0A29263E2D4974A64">
    <w:name w:val="EE67ABE9C6DE44E0A29263E2D4974A64"/>
  </w:style>
  <w:style w:type="paragraph" w:customStyle="1" w:styleId="AF4C6D1E5EEF415DB677AD5BE6EAAA2E">
    <w:name w:val="AF4C6D1E5EEF415DB677AD5BE6EAAA2E"/>
  </w:style>
  <w:style w:type="paragraph" w:customStyle="1" w:styleId="A260042286904CD082B00FE4FA885654">
    <w:name w:val="A260042286904CD082B00FE4FA885654"/>
  </w:style>
  <w:style w:type="paragraph" w:customStyle="1" w:styleId="394CC1C6D77B45EF96521949259485C8">
    <w:name w:val="394CC1C6D77B45EF96521949259485C8"/>
  </w:style>
  <w:style w:type="paragraph" w:customStyle="1" w:styleId="A99EA9BE171B4526A63F1E612C494F21">
    <w:name w:val="A99EA9BE171B4526A63F1E612C494F21"/>
  </w:style>
  <w:style w:type="paragraph" w:customStyle="1" w:styleId="2ACA6B6D0A384B42B4586A36635C7B1B">
    <w:name w:val="2ACA6B6D0A384B42B4586A36635C7B1B"/>
  </w:style>
  <w:style w:type="paragraph" w:customStyle="1" w:styleId="43A3C13151F64F95A2749442F6C9EA39">
    <w:name w:val="43A3C13151F64F95A2749442F6C9EA39"/>
  </w:style>
  <w:style w:type="paragraph" w:customStyle="1" w:styleId="7CE80F738E734DADADB873A12A0DBB93">
    <w:name w:val="7CE80F738E734DADADB873A12A0DBB93"/>
  </w:style>
  <w:style w:type="paragraph" w:customStyle="1" w:styleId="C5C60CDDEB1543BE8C089468A55CDBF7">
    <w:name w:val="C5C60CDDEB1543BE8C089468A55CDBF7"/>
  </w:style>
  <w:style w:type="paragraph" w:customStyle="1" w:styleId="7593969F36DE4595BEE0094969CD5C77">
    <w:name w:val="7593969F36DE4595BEE0094969CD5C77"/>
  </w:style>
  <w:style w:type="paragraph" w:customStyle="1" w:styleId="F8303238025B4170B2554E4018D25A39">
    <w:name w:val="F8303238025B4170B2554E4018D25A39"/>
  </w:style>
  <w:style w:type="paragraph" w:customStyle="1" w:styleId="EBC343F5A8E443FCB5D8279436DCF38B">
    <w:name w:val="EBC343F5A8E443FCB5D8279436DCF38B"/>
  </w:style>
  <w:style w:type="paragraph" w:customStyle="1" w:styleId="9831DABC4B7240A5B4A4B0CDA1079909">
    <w:name w:val="9831DABC4B7240A5B4A4B0CDA1079909"/>
  </w:style>
  <w:style w:type="paragraph" w:customStyle="1" w:styleId="371C4982272541B7AAF5B34C5A0F9761">
    <w:name w:val="371C4982272541B7AAF5B34C5A0F9761"/>
  </w:style>
  <w:style w:type="paragraph" w:customStyle="1" w:styleId="E07A5B7A6D9B42BD814F4BA82A449067">
    <w:name w:val="E07A5B7A6D9B42BD814F4BA82A449067"/>
  </w:style>
  <w:style w:type="paragraph" w:customStyle="1" w:styleId="4425FA615166485F8C17FC5B1E65E87A">
    <w:name w:val="4425FA615166485F8C17FC5B1E65E87A"/>
  </w:style>
  <w:style w:type="paragraph" w:customStyle="1" w:styleId="EFA5963756E84FF992FAA92AC2D03009">
    <w:name w:val="EFA5963756E84FF992FAA92AC2D03009"/>
  </w:style>
  <w:style w:type="paragraph" w:customStyle="1" w:styleId="25C2C0D2EE614557B7D2B5564549E833">
    <w:name w:val="25C2C0D2EE614557B7D2B5564549E833"/>
  </w:style>
  <w:style w:type="paragraph" w:customStyle="1" w:styleId="1487A689B3FD49C990A07930217C29B2">
    <w:name w:val="1487A689B3FD49C990A07930217C29B2"/>
  </w:style>
  <w:style w:type="paragraph" w:customStyle="1" w:styleId="C8243294C8294D63A4EB4F9AF1522331">
    <w:name w:val="C8243294C8294D63A4EB4F9AF1522331"/>
  </w:style>
  <w:style w:type="paragraph" w:customStyle="1" w:styleId="D2FE7FDB6F78469DBCD62A0BFC68B7F7">
    <w:name w:val="D2FE7FDB6F78469DBCD62A0BFC68B7F7"/>
  </w:style>
  <w:style w:type="paragraph" w:customStyle="1" w:styleId="0F75B97A82C740C39B1F80B2598D1B4E">
    <w:name w:val="0F75B97A82C740C39B1F80B2598D1B4E"/>
  </w:style>
  <w:style w:type="paragraph" w:customStyle="1" w:styleId="CCBEA039446348ADA0BDEC42D81A66C3">
    <w:name w:val="CCBEA039446348ADA0BDEC42D81A66C3"/>
    <w:rsid w:val="00165F47"/>
  </w:style>
  <w:style w:type="paragraph" w:customStyle="1" w:styleId="B5C889B4F6FC4326ACE9A537E346F71D">
    <w:name w:val="B5C889B4F6FC4326ACE9A537E346F71D"/>
    <w:rsid w:val="00165F47"/>
  </w:style>
  <w:style w:type="paragraph" w:customStyle="1" w:styleId="78EC93251A754F60877E1F1F52559C87">
    <w:name w:val="78EC93251A754F60877E1F1F52559C87"/>
    <w:rsid w:val="00165F47"/>
  </w:style>
  <w:style w:type="paragraph" w:customStyle="1" w:styleId="A4E26510D927456F92248383C45762AC">
    <w:name w:val="A4E26510D927456F92248383C45762AC"/>
    <w:rsid w:val="00165F47"/>
  </w:style>
  <w:style w:type="paragraph" w:customStyle="1" w:styleId="EF4B0DDAACC34FC3AE69CD275B777C75">
    <w:name w:val="EF4B0DDAACC34FC3AE69CD275B777C75"/>
    <w:rsid w:val="00165F47"/>
  </w:style>
  <w:style w:type="paragraph" w:customStyle="1" w:styleId="0BBBD926124342368CC7AA788FA55B78">
    <w:name w:val="0BBBD926124342368CC7AA788FA55B78"/>
    <w:rsid w:val="00165F47"/>
  </w:style>
  <w:style w:type="paragraph" w:customStyle="1" w:styleId="4F04F9E6695244FDAE69FB6F79830534">
    <w:name w:val="4F04F9E6695244FDAE69FB6F79830534"/>
    <w:rsid w:val="00165F47"/>
  </w:style>
  <w:style w:type="paragraph" w:customStyle="1" w:styleId="7D8BFF228AD345BFAF48397AFEF7C2D3">
    <w:name w:val="7D8BFF228AD345BFAF48397AFEF7C2D3"/>
    <w:rsid w:val="00165F47"/>
  </w:style>
  <w:style w:type="paragraph" w:customStyle="1" w:styleId="EAA68BBE625B49EFA46E5A38A06C9126">
    <w:name w:val="EAA68BBE625B49EFA46E5A38A06C9126"/>
    <w:rsid w:val="00165F47"/>
  </w:style>
  <w:style w:type="paragraph" w:customStyle="1" w:styleId="1CE8C0963EB5B44ABFD363A9E5B42981">
    <w:name w:val="1CE8C0963EB5B44ABFD363A9E5B42981"/>
    <w:rsid w:val="001204CE"/>
    <w:pPr>
      <w:spacing w:after="0" w:line="240" w:lineRule="auto"/>
    </w:pPr>
    <w:rPr>
      <w:sz w:val="24"/>
      <w:szCs w:val="24"/>
    </w:rPr>
  </w:style>
  <w:style w:type="paragraph" w:customStyle="1" w:styleId="0B78A16A5FB9ED4DB5BC85F2C2207896">
    <w:name w:val="0B78A16A5FB9ED4DB5BC85F2C2207896"/>
    <w:rsid w:val="001204CE"/>
    <w:pPr>
      <w:spacing w:after="0" w:line="240" w:lineRule="auto"/>
    </w:pPr>
    <w:rPr>
      <w:sz w:val="24"/>
      <w:szCs w:val="24"/>
    </w:rPr>
  </w:style>
  <w:style w:type="paragraph" w:customStyle="1" w:styleId="0E408905E4975746B7DCBC48274C3F72">
    <w:name w:val="0E408905E4975746B7DCBC48274C3F72"/>
    <w:rsid w:val="001204CE"/>
    <w:pPr>
      <w:spacing w:after="0" w:line="240" w:lineRule="auto"/>
    </w:pPr>
    <w:rPr>
      <w:sz w:val="24"/>
      <w:szCs w:val="24"/>
    </w:rPr>
  </w:style>
  <w:style w:type="paragraph" w:customStyle="1" w:styleId="70AF338C56739F4FB289A422046FAD90">
    <w:name w:val="70AF338C56739F4FB289A422046FAD90"/>
    <w:rsid w:val="001204CE"/>
    <w:pPr>
      <w:spacing w:after="0" w:line="240" w:lineRule="auto"/>
    </w:pPr>
    <w:rPr>
      <w:sz w:val="24"/>
      <w:szCs w:val="24"/>
    </w:rPr>
  </w:style>
  <w:style w:type="paragraph" w:customStyle="1" w:styleId="9F8E64819EDA3943B7CC2436134A3D44">
    <w:name w:val="9F8E64819EDA3943B7CC2436134A3D44"/>
    <w:rsid w:val="001204CE"/>
    <w:pPr>
      <w:spacing w:after="0" w:line="240" w:lineRule="auto"/>
    </w:pPr>
    <w:rPr>
      <w:sz w:val="24"/>
      <w:szCs w:val="24"/>
    </w:rPr>
  </w:style>
  <w:style w:type="paragraph" w:customStyle="1" w:styleId="A538B2C6C9128545A5C3F32D6F4C1B9F">
    <w:name w:val="A538B2C6C9128545A5C3F32D6F4C1B9F"/>
    <w:rsid w:val="00934291"/>
    <w:pPr>
      <w:spacing w:after="0" w:line="240" w:lineRule="auto"/>
    </w:pPr>
    <w:rPr>
      <w:sz w:val="24"/>
      <w:szCs w:val="24"/>
    </w:rPr>
  </w:style>
  <w:style w:type="paragraph" w:customStyle="1" w:styleId="C35DFE998EC592488748BD4CC2E9DCF1">
    <w:name w:val="C35DFE998EC592488748BD4CC2E9DCF1"/>
    <w:rsid w:val="00934291"/>
    <w:pPr>
      <w:spacing w:after="0" w:line="240" w:lineRule="auto"/>
    </w:pPr>
    <w:rPr>
      <w:sz w:val="24"/>
      <w:szCs w:val="24"/>
    </w:rPr>
  </w:style>
  <w:style w:type="paragraph" w:customStyle="1" w:styleId="697EBC924266384D9B0CE257809C2D93">
    <w:name w:val="697EBC924266384D9B0CE257809C2D93"/>
    <w:rsid w:val="0093429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3B6A-9E2B-944B-BF04-95DD8DC8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C:\Users\nabdulla\AppData\Roaming\Microsoft\Templates\Resume (color).dotx</Template>
  <TotalTime>0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Abdullah, Noor</dc:creator>
  <cp:keywords/>
  <cp:lastModifiedBy>Zohaib Khan</cp:lastModifiedBy>
  <cp:revision>2</cp:revision>
  <cp:lastPrinted>2019-05-12T17:35:00Z</cp:lastPrinted>
  <dcterms:created xsi:type="dcterms:W3CDTF">2020-08-15T06:07:00Z</dcterms:created>
  <dcterms:modified xsi:type="dcterms:W3CDTF">2020-08-15T06:07:00Z</dcterms:modified>
  <cp:version/>
</cp:coreProperties>
</file>